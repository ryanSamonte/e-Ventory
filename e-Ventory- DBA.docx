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06CC" w:rsidRDefault="00DE06CC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Polytechnic University of the Philippines</w:t>
      </w:r>
    </w:p>
    <w:p w:rsidR="00DE06CC" w:rsidRPr="00CD366C" w:rsidRDefault="00DE06CC" w:rsidP="00C83944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r w:rsidRPr="00CD366C">
        <w:rPr>
          <w:rFonts w:ascii="Arial" w:hAnsi="Arial" w:cs="Arial"/>
          <w:b/>
          <w:sz w:val="24"/>
          <w:szCs w:val="24"/>
        </w:rPr>
        <w:t>COLLEGE OF COMPUTER AND INFORMATION SCIENCES</w:t>
      </w: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A. Mabini Campus, Sta. Mesa, Manila</w:t>
      </w: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E06CC" w:rsidRDefault="00DB09C5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i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2542540</wp:posOffset>
            </wp:positionH>
            <wp:positionV relativeFrom="paragraph">
              <wp:posOffset>131445</wp:posOffset>
            </wp:positionV>
            <wp:extent cx="850265" cy="850265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con.pn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265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E06CC" w:rsidRPr="009465C7" w:rsidRDefault="004C1D87" w:rsidP="00C83944">
      <w:pPr>
        <w:spacing w:line="360" w:lineRule="auto"/>
        <w:jc w:val="center"/>
        <w:rPr>
          <w:rFonts w:ascii="Arial" w:hAnsi="Arial" w:cs="Arial"/>
          <w:b/>
          <w:i/>
          <w:sz w:val="44"/>
          <w:szCs w:val="24"/>
        </w:rPr>
      </w:pPr>
      <w:r w:rsidRPr="006F73AA">
        <w:rPr>
          <w:rFonts w:ascii="Arial" w:hAnsi="Arial" w:cs="Arial"/>
          <w:b/>
          <w:i/>
          <w:sz w:val="44"/>
          <w:szCs w:val="24"/>
        </w:rPr>
        <w:t>e-Ventory</w:t>
      </w:r>
      <w:r w:rsidR="006F73AA">
        <w:rPr>
          <w:rFonts w:ascii="Arial" w:hAnsi="Arial" w:cs="Arial"/>
          <w:b/>
          <w:i/>
          <w:sz w:val="44"/>
          <w:szCs w:val="24"/>
        </w:rPr>
        <w:t xml:space="preserve">: </w:t>
      </w:r>
      <w:r w:rsidR="006F73AA" w:rsidRPr="006F73AA">
        <w:rPr>
          <w:rFonts w:ascii="Arial" w:hAnsi="Arial" w:cs="Arial"/>
          <w:b/>
          <w:i/>
          <w:sz w:val="44"/>
          <w:szCs w:val="24"/>
        </w:rPr>
        <w:t>Event Management System</w:t>
      </w: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DE06CC" w:rsidRDefault="00DE06CC" w:rsidP="001A10DD">
      <w:pPr>
        <w:spacing w:line="276" w:lineRule="auto"/>
        <w:jc w:val="center"/>
        <w:rPr>
          <w:rFonts w:ascii="Arial" w:hAnsi="Arial" w:cs="Arial"/>
          <w:sz w:val="24"/>
          <w:szCs w:val="24"/>
        </w:rPr>
      </w:pPr>
      <w:r w:rsidRPr="00CD366C">
        <w:rPr>
          <w:rFonts w:ascii="Arial" w:hAnsi="Arial" w:cs="Arial"/>
          <w:sz w:val="24"/>
          <w:szCs w:val="24"/>
        </w:rPr>
        <w:t>In partial</w:t>
      </w:r>
      <w:r>
        <w:rPr>
          <w:rFonts w:ascii="Arial" w:hAnsi="Arial" w:cs="Arial"/>
          <w:sz w:val="24"/>
          <w:szCs w:val="24"/>
        </w:rPr>
        <w:t xml:space="preserve"> fulfillment of the requirements for the course</w:t>
      </w:r>
      <w:r w:rsidR="001A10DD">
        <w:rPr>
          <w:rFonts w:ascii="Arial" w:hAnsi="Arial" w:cs="Arial"/>
          <w:sz w:val="24"/>
          <w:szCs w:val="24"/>
        </w:rPr>
        <w:t>s:</w:t>
      </w:r>
    </w:p>
    <w:p w:rsidR="00DE06CC" w:rsidRDefault="001A10DD" w:rsidP="001A10DD">
      <w:pPr>
        <w:spacing w:line="276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COMP 2113 – ADVANCED PROGRAMMING</w:t>
      </w:r>
    </w:p>
    <w:p w:rsidR="001A10DD" w:rsidRDefault="001A10DD" w:rsidP="001A10DD">
      <w:pPr>
        <w:spacing w:line="276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COMP 4023 – DATABASE ADMINISTRATION</w:t>
      </w:r>
    </w:p>
    <w:p w:rsidR="001A10DD" w:rsidRDefault="001A10DD" w:rsidP="001A10DD">
      <w:pPr>
        <w:spacing w:line="276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INTE 3033 – DATABASE MANAGEMENT SYSTEMS 2</w:t>
      </w: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  <w:bookmarkStart w:id="0" w:name="_GoBack"/>
      <w:bookmarkEnd w:id="0"/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b/>
          <w:sz w:val="24"/>
          <w:szCs w:val="24"/>
        </w:rPr>
      </w:pPr>
    </w:p>
    <w:p w:rsidR="00604D29" w:rsidRDefault="00604D29" w:rsidP="00FC4794">
      <w:pPr>
        <w:spacing w:line="36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Alano, Bryan Julius A.</w:t>
      </w:r>
    </w:p>
    <w:p w:rsidR="00604D29" w:rsidRDefault="00604D29" w:rsidP="00FC4794">
      <w:pPr>
        <w:spacing w:line="36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Canada, Kenneth H.</w:t>
      </w:r>
    </w:p>
    <w:p w:rsidR="004C1D87" w:rsidRDefault="00604D29" w:rsidP="00FC4794">
      <w:pPr>
        <w:spacing w:line="36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Pepino, John Roderick T.</w:t>
      </w:r>
    </w:p>
    <w:p w:rsidR="004C1D87" w:rsidRDefault="004C1D87" w:rsidP="00FC4794">
      <w:pPr>
        <w:spacing w:line="36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Samonte, Ryan Joseph R.</w:t>
      </w:r>
    </w:p>
    <w:p w:rsidR="00DE06CC" w:rsidRPr="002C1B85" w:rsidRDefault="004C1D87" w:rsidP="00FC4794">
      <w:pPr>
        <w:spacing w:line="36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Vasquez, Lowell Jay F.</w:t>
      </w: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Proponents</w:t>
      </w: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DE06CC" w:rsidRDefault="00DE1836" w:rsidP="00C83944">
      <w:pPr>
        <w:spacing w:line="36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October 25</w:t>
      </w:r>
      <w:r w:rsidR="0035784E">
        <w:rPr>
          <w:rFonts w:ascii="Arial" w:hAnsi="Arial" w:cs="Arial"/>
          <w:i/>
          <w:sz w:val="24"/>
          <w:szCs w:val="24"/>
        </w:rPr>
        <w:t>, 2017</w:t>
      </w:r>
    </w:p>
    <w:p w:rsidR="00DE06CC" w:rsidRDefault="00DE06CC" w:rsidP="00C83944">
      <w:pPr>
        <w:spacing w:line="360" w:lineRule="auto"/>
        <w:jc w:val="center"/>
        <w:rPr>
          <w:rFonts w:ascii="Arial" w:hAnsi="Arial" w:cs="Arial"/>
          <w:i/>
          <w:sz w:val="24"/>
          <w:szCs w:val="24"/>
        </w:rPr>
      </w:pPr>
    </w:p>
    <w:p w:rsidR="005C16AC" w:rsidRDefault="005C16AC" w:rsidP="00E82FA5">
      <w:pPr>
        <w:spacing w:line="360" w:lineRule="auto"/>
        <w:rPr>
          <w:rFonts w:ascii="Arial" w:hAnsi="Arial" w:cs="Arial"/>
          <w:b/>
          <w:sz w:val="28"/>
          <w:szCs w:val="24"/>
        </w:rPr>
      </w:pPr>
    </w:p>
    <w:p w:rsidR="0035784E" w:rsidRDefault="0035784E" w:rsidP="00C83944">
      <w:pPr>
        <w:spacing w:line="360" w:lineRule="auto"/>
        <w:jc w:val="center"/>
        <w:rPr>
          <w:rFonts w:ascii="Arial" w:hAnsi="Arial" w:cs="Arial"/>
          <w:b/>
          <w:sz w:val="28"/>
          <w:szCs w:val="24"/>
        </w:rPr>
      </w:pPr>
    </w:p>
    <w:p w:rsidR="0035784E" w:rsidRDefault="0035784E" w:rsidP="00C83944">
      <w:pPr>
        <w:spacing w:line="360" w:lineRule="auto"/>
        <w:jc w:val="center"/>
        <w:rPr>
          <w:rFonts w:ascii="Arial" w:hAnsi="Arial" w:cs="Arial"/>
          <w:b/>
          <w:sz w:val="28"/>
          <w:szCs w:val="24"/>
        </w:rPr>
      </w:pPr>
    </w:p>
    <w:p w:rsidR="00DE06CC" w:rsidRPr="00D008B1" w:rsidRDefault="00DE06CC" w:rsidP="00C83944">
      <w:pPr>
        <w:spacing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D008B1">
        <w:rPr>
          <w:rFonts w:ascii="Arial" w:hAnsi="Arial" w:cs="Arial"/>
          <w:b/>
          <w:sz w:val="28"/>
          <w:szCs w:val="24"/>
        </w:rPr>
        <w:t>Executive Summary</w:t>
      </w:r>
    </w:p>
    <w:p w:rsidR="00DE06CC" w:rsidRDefault="00DE06CC" w:rsidP="00C8394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11D82" w:rsidRPr="00211D82" w:rsidRDefault="00211D82" w:rsidP="00211D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1D82">
        <w:rPr>
          <w:rFonts w:ascii="Arial" w:hAnsi="Arial" w:cs="Arial"/>
          <w:sz w:val="24"/>
          <w:szCs w:val="24"/>
        </w:rPr>
        <w:t>Nowadays, when technologies are helping humans in their daily lives. Some people don't use it</w:t>
      </w:r>
      <w:r>
        <w:rPr>
          <w:rFonts w:ascii="Arial" w:hAnsi="Arial" w:cs="Arial"/>
          <w:sz w:val="24"/>
          <w:szCs w:val="24"/>
        </w:rPr>
        <w:t xml:space="preserve"> to their advantage</w:t>
      </w:r>
      <w:r w:rsidRPr="00211D82">
        <w:rPr>
          <w:rFonts w:ascii="Arial" w:hAnsi="Arial" w:cs="Arial"/>
          <w:sz w:val="24"/>
          <w:szCs w:val="24"/>
        </w:rPr>
        <w:t xml:space="preserve"> like some event planners who manually organize small or big events such as concerts, debuts, seminars and etc. which takes too much time to organize. </w:t>
      </w:r>
    </w:p>
    <w:p w:rsidR="00211D82" w:rsidRPr="00211D82" w:rsidRDefault="00211D82" w:rsidP="00211D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681ACB" w:rsidRDefault="00211D82" w:rsidP="00211D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1D82">
        <w:rPr>
          <w:rFonts w:ascii="Arial" w:hAnsi="Arial" w:cs="Arial"/>
          <w:sz w:val="24"/>
          <w:szCs w:val="24"/>
        </w:rPr>
        <w:t>The proponents tend to make a system that will help the Event Planners to organize it automated and using social media especially Facebook to post the events online. The system will produce a QR Verification Code for the tickets to know if the tickets are legitimate or not.</w:t>
      </w:r>
      <w:r w:rsidR="00681ACB">
        <w:rPr>
          <w:rFonts w:ascii="Arial" w:hAnsi="Arial" w:cs="Arial"/>
          <w:sz w:val="24"/>
          <w:szCs w:val="24"/>
        </w:rPr>
        <w:t xml:space="preserve"> </w:t>
      </w:r>
    </w:p>
    <w:p w:rsidR="00681ACB" w:rsidRDefault="00681ACB" w:rsidP="00211D82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11D82" w:rsidRPr="00211D82" w:rsidRDefault="005C16AC" w:rsidP="00211D8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11D82">
        <w:rPr>
          <w:rFonts w:ascii="Arial" w:hAnsi="Arial" w:cs="Arial"/>
          <w:sz w:val="24"/>
          <w:szCs w:val="24"/>
        </w:rPr>
        <w:t>Likewise</w:t>
      </w:r>
      <w:r w:rsidR="002059FD">
        <w:rPr>
          <w:rFonts w:ascii="Arial" w:hAnsi="Arial" w:cs="Arial"/>
          <w:sz w:val="24"/>
          <w:szCs w:val="24"/>
        </w:rPr>
        <w:t>,</w:t>
      </w:r>
      <w:r w:rsidRPr="00211D82">
        <w:rPr>
          <w:rFonts w:ascii="Arial" w:hAnsi="Arial" w:cs="Arial"/>
          <w:sz w:val="24"/>
          <w:szCs w:val="24"/>
        </w:rPr>
        <w:t xml:space="preserve"> with the participants who don’t like to stand and wait for hours in long lin</w:t>
      </w:r>
      <w:r>
        <w:rPr>
          <w:rFonts w:ascii="Arial" w:hAnsi="Arial" w:cs="Arial"/>
          <w:sz w:val="24"/>
          <w:szCs w:val="24"/>
        </w:rPr>
        <w:t>es in order to get a ticket in the event and booked it online. The</w:t>
      </w:r>
      <w:r w:rsidR="00681ACB">
        <w:rPr>
          <w:rFonts w:ascii="Arial" w:hAnsi="Arial" w:cs="Arial"/>
          <w:sz w:val="24"/>
          <w:szCs w:val="24"/>
        </w:rPr>
        <w:t xml:space="preserve"> proponents will make it </w:t>
      </w:r>
      <w:r>
        <w:rPr>
          <w:rFonts w:ascii="Arial" w:hAnsi="Arial" w:cs="Arial"/>
          <w:sz w:val="24"/>
          <w:szCs w:val="24"/>
        </w:rPr>
        <w:t xml:space="preserve">through </w:t>
      </w:r>
      <w:r w:rsidR="00681ACB">
        <w:rPr>
          <w:rFonts w:ascii="Arial" w:hAnsi="Arial" w:cs="Arial"/>
          <w:sz w:val="24"/>
          <w:szCs w:val="24"/>
        </w:rPr>
        <w:t>online</w:t>
      </w:r>
      <w:r>
        <w:rPr>
          <w:rFonts w:ascii="Arial" w:hAnsi="Arial" w:cs="Arial"/>
          <w:sz w:val="24"/>
          <w:szCs w:val="24"/>
        </w:rPr>
        <w:t xml:space="preserve"> to get a ticket for the event.</w:t>
      </w:r>
      <w:r w:rsidR="00681ACB">
        <w:rPr>
          <w:rFonts w:ascii="Arial" w:hAnsi="Arial" w:cs="Arial"/>
          <w:sz w:val="24"/>
          <w:szCs w:val="24"/>
        </w:rPr>
        <w:t xml:space="preserve"> </w:t>
      </w:r>
    </w:p>
    <w:p w:rsidR="00DE06CC" w:rsidRDefault="00DE06CC" w:rsidP="00C83944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DE06CC" w:rsidRDefault="00DE06CC" w:rsidP="00C83944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DE06CC" w:rsidRDefault="005C16AC" w:rsidP="005C16AC">
      <w:pPr>
        <w:tabs>
          <w:tab w:val="left" w:pos="3520"/>
        </w:tabs>
        <w:spacing w:line="360" w:lineRule="auto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ab/>
      </w:r>
    </w:p>
    <w:p w:rsidR="00DE06CC" w:rsidRDefault="00DE06CC" w:rsidP="00C83944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DE06CC" w:rsidRDefault="00DE06CC" w:rsidP="00C83944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DE06CC" w:rsidRDefault="00DE06CC" w:rsidP="00C83944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DE06CC" w:rsidRDefault="00DE06CC" w:rsidP="00C83944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DE06CC" w:rsidRDefault="00DE06CC" w:rsidP="00C83944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DE06CC" w:rsidRDefault="00DE06CC" w:rsidP="00C83944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E82FA5" w:rsidRDefault="00E82FA5" w:rsidP="00C83944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35784E" w:rsidRDefault="0035784E" w:rsidP="00C83944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9465C7" w:rsidRDefault="009465C7" w:rsidP="00A05710">
      <w:pPr>
        <w:spacing w:line="360" w:lineRule="auto"/>
        <w:jc w:val="center"/>
        <w:rPr>
          <w:rFonts w:ascii="Arial" w:hAnsi="Arial" w:cs="Arial"/>
          <w:b/>
          <w:sz w:val="28"/>
          <w:szCs w:val="24"/>
        </w:rPr>
      </w:pPr>
    </w:p>
    <w:p w:rsidR="00DE06CC" w:rsidRDefault="00DE06CC" w:rsidP="00A05710">
      <w:pPr>
        <w:spacing w:line="360" w:lineRule="auto"/>
        <w:jc w:val="center"/>
        <w:rPr>
          <w:rFonts w:ascii="Arial" w:hAnsi="Arial" w:cs="Arial"/>
          <w:b/>
          <w:sz w:val="28"/>
          <w:szCs w:val="24"/>
        </w:rPr>
      </w:pPr>
      <w:r w:rsidRPr="00D008B1">
        <w:rPr>
          <w:rFonts w:ascii="Arial" w:hAnsi="Arial" w:cs="Arial"/>
          <w:b/>
          <w:sz w:val="28"/>
          <w:szCs w:val="24"/>
        </w:rPr>
        <w:t>Table of Contents</w:t>
      </w:r>
    </w:p>
    <w:p w:rsidR="00DE06CC" w:rsidRDefault="00DE06CC" w:rsidP="00C83944">
      <w:pPr>
        <w:spacing w:line="360" w:lineRule="auto"/>
        <w:ind w:left="720" w:hanging="720"/>
        <w:jc w:val="center"/>
        <w:rPr>
          <w:rFonts w:ascii="Arial" w:hAnsi="Arial" w:cs="Arial"/>
          <w:sz w:val="24"/>
          <w:szCs w:val="24"/>
        </w:rPr>
      </w:pPr>
    </w:p>
    <w:p w:rsidR="00DE06CC" w:rsidRPr="001F18CA" w:rsidRDefault="00DE06CC" w:rsidP="00FC4794">
      <w:pPr>
        <w:spacing w:line="360" w:lineRule="auto"/>
        <w:rPr>
          <w:rFonts w:ascii="Arial" w:hAnsi="Arial" w:cs="Arial"/>
          <w:b/>
          <w:sz w:val="24"/>
        </w:rPr>
      </w:pPr>
      <w:r w:rsidRPr="001F18CA">
        <w:rPr>
          <w:rFonts w:ascii="Arial" w:hAnsi="Arial" w:cs="Arial"/>
          <w:b/>
          <w:sz w:val="24"/>
        </w:rPr>
        <w:t>Title Page</w:t>
      </w:r>
    </w:p>
    <w:p w:rsidR="00FC4794" w:rsidRPr="001F18CA" w:rsidRDefault="00DE06CC" w:rsidP="00FC4794">
      <w:pPr>
        <w:spacing w:line="360" w:lineRule="auto"/>
        <w:rPr>
          <w:rFonts w:ascii="Arial" w:hAnsi="Arial" w:cs="Arial"/>
          <w:b/>
          <w:sz w:val="24"/>
        </w:rPr>
      </w:pPr>
      <w:r w:rsidRPr="001F18CA">
        <w:rPr>
          <w:rFonts w:ascii="Arial" w:hAnsi="Arial" w:cs="Arial"/>
          <w:b/>
          <w:sz w:val="24"/>
        </w:rPr>
        <w:t>Executive Summary</w:t>
      </w:r>
    </w:p>
    <w:sdt>
      <w:sdtPr>
        <w:id w:val="322462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C4794" w:rsidRPr="00FC4794" w:rsidRDefault="00FC4794" w:rsidP="00FC4794">
          <w:pPr>
            <w:spacing w:line="360" w:lineRule="auto"/>
            <w:ind w:left="720" w:hanging="720"/>
            <w:jc w:val="both"/>
            <w:rPr>
              <w:sz w:val="16"/>
            </w:rPr>
          </w:pPr>
        </w:p>
        <w:p w:rsidR="00B54604" w:rsidRPr="00B54604" w:rsidRDefault="00FF105D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noProof/>
            </w:rPr>
          </w:pPr>
          <w:r>
            <w:fldChar w:fldCharType="begin"/>
          </w:r>
          <w:r w:rsidR="00FC4794">
            <w:instrText xml:space="preserve"> TOC \o "1-3" \h \z \u </w:instrText>
          </w:r>
          <w:r>
            <w:fldChar w:fldCharType="separate"/>
          </w:r>
          <w:hyperlink w:anchor="_Toc496558556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PART I – PROJECT SPECIFICATIONS REPORT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_Toc496558556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4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57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1.1.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INTRODUCTION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_Toc496558557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4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58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1.2.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STATEMENT OF THE PROBLEM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_Toc496558558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4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59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1.3.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PROJECT OBJECTIVES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_Toc496558559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5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60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1.3.1.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General Objectives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_Toc496558560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5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61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1.3.2.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Specific Objectives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_Toc496558561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5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62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1.4.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SCOPE AND LIMITATION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_Toc496558562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5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63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1.5.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PROJECT ASSUMPTIONS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_Toc496558563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5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64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PART II – DATABASE SPECIFICATIONS REPORT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_Toc496558564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6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65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2.1.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BUSINESS RULES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_Toc496558565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6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66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2.2.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ENTITY-RELATIONSHIP DIAGRAM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_Toc496558566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7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67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2.3.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NORMALIZED RELATIONS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_Toc496558567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9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68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2.4.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DATA DICTIONARY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_Toc496558568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10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69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2.5.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DATABASE DIAGRAM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_Toc496558569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14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1"/>
            <w:tabs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70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PART III – APPLICATION SPECIFICATIONS REPORT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_Toc496558570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15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71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3.1.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APPLICATION DESCRIPTION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_Toc496558571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15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72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3.2.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PROSPECT USERS OF THE SYSTEM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_Toc496558572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15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P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b/>
              <w:noProof/>
            </w:rPr>
          </w:pPr>
          <w:hyperlink w:anchor="_Toc496558573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3.3.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FEATURES SPECIFICATION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_Toc496558573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15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B54604" w:rsidRDefault="007039E3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96558574" w:history="1"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3.4.</w:t>
            </w:r>
            <w:r w:rsidR="00B54604" w:rsidRPr="00B54604">
              <w:rPr>
                <w:rFonts w:eastAsiaTheme="minorEastAsia"/>
                <w:b/>
                <w:noProof/>
              </w:rPr>
              <w:tab/>
            </w:r>
            <w:r w:rsidR="00B54604" w:rsidRPr="00B54604">
              <w:rPr>
                <w:rStyle w:val="Hyperlink"/>
                <w:rFonts w:ascii="Arial" w:hAnsi="Arial" w:cs="Arial"/>
                <w:b/>
                <w:noProof/>
              </w:rPr>
              <w:t>APPLICATION SCREENSHOTS</w:t>
            </w:r>
            <w:r w:rsidR="00B54604" w:rsidRPr="00B54604">
              <w:rPr>
                <w:b/>
                <w:noProof/>
                <w:webHidden/>
              </w:rPr>
              <w:tab/>
            </w:r>
            <w:r w:rsidR="00B54604" w:rsidRPr="00B54604">
              <w:rPr>
                <w:b/>
                <w:noProof/>
                <w:webHidden/>
              </w:rPr>
              <w:fldChar w:fldCharType="begin"/>
            </w:r>
            <w:r w:rsidR="00B54604" w:rsidRPr="00B54604">
              <w:rPr>
                <w:b/>
                <w:noProof/>
                <w:webHidden/>
              </w:rPr>
              <w:instrText xml:space="preserve"> PAGEREF _Toc496558574 \h </w:instrText>
            </w:r>
            <w:r w:rsidR="00B54604" w:rsidRPr="00B54604">
              <w:rPr>
                <w:b/>
                <w:noProof/>
                <w:webHidden/>
              </w:rPr>
            </w:r>
            <w:r w:rsidR="00B54604" w:rsidRPr="00B54604">
              <w:rPr>
                <w:b/>
                <w:noProof/>
                <w:webHidden/>
              </w:rPr>
              <w:fldChar w:fldCharType="separate"/>
            </w:r>
            <w:r w:rsidR="006C5412">
              <w:rPr>
                <w:b/>
                <w:noProof/>
                <w:webHidden/>
              </w:rPr>
              <w:t>19</w:t>
            </w:r>
            <w:r w:rsidR="00B54604" w:rsidRPr="00B54604">
              <w:rPr>
                <w:b/>
                <w:noProof/>
                <w:webHidden/>
              </w:rPr>
              <w:fldChar w:fldCharType="end"/>
            </w:r>
          </w:hyperlink>
        </w:p>
        <w:p w:rsidR="00FC4794" w:rsidRDefault="00FF105D">
          <w:r>
            <w:rPr>
              <w:b/>
              <w:bCs/>
              <w:noProof/>
            </w:rPr>
            <w:fldChar w:fldCharType="end"/>
          </w:r>
        </w:p>
      </w:sdtContent>
    </w:sdt>
    <w:p w:rsidR="00DE06CC" w:rsidRDefault="008A3A98" w:rsidP="00A63634">
      <w:pPr>
        <w:spacing w:line="360" w:lineRule="auto"/>
        <w:ind w:left="720" w:hanging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/>
      </w:r>
    </w:p>
    <w:p w:rsidR="00022882" w:rsidRDefault="00022882" w:rsidP="00A63634">
      <w:pPr>
        <w:spacing w:line="360" w:lineRule="auto"/>
        <w:ind w:left="720" w:hanging="720"/>
        <w:jc w:val="both"/>
        <w:rPr>
          <w:rFonts w:ascii="Arial" w:hAnsi="Arial" w:cs="Arial"/>
          <w:sz w:val="24"/>
          <w:szCs w:val="24"/>
        </w:rPr>
      </w:pPr>
    </w:p>
    <w:p w:rsidR="00022882" w:rsidRDefault="00022882" w:rsidP="00A63634">
      <w:pPr>
        <w:spacing w:line="360" w:lineRule="auto"/>
        <w:ind w:left="720" w:hanging="720"/>
        <w:jc w:val="both"/>
        <w:rPr>
          <w:rFonts w:ascii="Arial" w:hAnsi="Arial" w:cs="Arial"/>
          <w:sz w:val="24"/>
          <w:szCs w:val="24"/>
        </w:rPr>
      </w:pPr>
    </w:p>
    <w:p w:rsidR="00022882" w:rsidRDefault="00022882" w:rsidP="00A63634">
      <w:pPr>
        <w:spacing w:line="360" w:lineRule="auto"/>
        <w:ind w:left="720" w:hanging="720"/>
        <w:jc w:val="both"/>
        <w:rPr>
          <w:rFonts w:ascii="Arial" w:hAnsi="Arial" w:cs="Arial"/>
          <w:sz w:val="24"/>
          <w:szCs w:val="24"/>
        </w:rPr>
      </w:pPr>
    </w:p>
    <w:p w:rsidR="00022882" w:rsidRDefault="00022882" w:rsidP="00A63634">
      <w:pPr>
        <w:spacing w:line="360" w:lineRule="auto"/>
        <w:ind w:left="720" w:hanging="720"/>
        <w:jc w:val="both"/>
        <w:rPr>
          <w:rFonts w:ascii="Arial" w:hAnsi="Arial" w:cs="Arial"/>
          <w:sz w:val="24"/>
          <w:szCs w:val="24"/>
        </w:rPr>
      </w:pPr>
    </w:p>
    <w:p w:rsidR="00022882" w:rsidRDefault="00022882" w:rsidP="00A63634">
      <w:pPr>
        <w:spacing w:line="360" w:lineRule="auto"/>
        <w:ind w:left="720" w:hanging="720"/>
        <w:jc w:val="both"/>
        <w:rPr>
          <w:rFonts w:ascii="Arial" w:hAnsi="Arial" w:cs="Arial"/>
          <w:sz w:val="24"/>
          <w:szCs w:val="24"/>
        </w:rPr>
      </w:pPr>
    </w:p>
    <w:p w:rsidR="00DE06CC" w:rsidRPr="00C83944" w:rsidRDefault="00DE06CC" w:rsidP="00A63634">
      <w:pPr>
        <w:pStyle w:val="Heading1"/>
        <w:spacing w:before="0" w:line="360" w:lineRule="auto"/>
        <w:jc w:val="center"/>
        <w:rPr>
          <w:rFonts w:ascii="Arial" w:hAnsi="Arial" w:cs="Arial"/>
          <w:b/>
          <w:color w:val="auto"/>
          <w:sz w:val="28"/>
          <w:szCs w:val="28"/>
        </w:rPr>
      </w:pPr>
      <w:bookmarkStart w:id="1" w:name="_Toc496558556"/>
      <w:r w:rsidRPr="00C83944">
        <w:rPr>
          <w:rFonts w:ascii="Arial" w:hAnsi="Arial" w:cs="Arial"/>
          <w:b/>
          <w:color w:val="auto"/>
          <w:sz w:val="28"/>
          <w:szCs w:val="28"/>
        </w:rPr>
        <w:t>PART I</w:t>
      </w:r>
      <w:r w:rsidR="00FC4794">
        <w:rPr>
          <w:rFonts w:ascii="Arial" w:hAnsi="Arial" w:cs="Arial"/>
          <w:b/>
          <w:color w:val="auto"/>
          <w:sz w:val="28"/>
          <w:szCs w:val="28"/>
        </w:rPr>
        <w:t xml:space="preserve"> – </w:t>
      </w:r>
      <w:r w:rsidRPr="00C83944">
        <w:rPr>
          <w:rFonts w:ascii="Arial" w:hAnsi="Arial" w:cs="Arial"/>
          <w:b/>
          <w:color w:val="auto"/>
          <w:sz w:val="28"/>
          <w:szCs w:val="28"/>
        </w:rPr>
        <w:t>PROJECT</w:t>
      </w:r>
      <w:r w:rsidR="00FC4794">
        <w:rPr>
          <w:rFonts w:ascii="Arial" w:hAnsi="Arial" w:cs="Arial"/>
          <w:b/>
          <w:color w:val="auto"/>
          <w:sz w:val="28"/>
          <w:szCs w:val="28"/>
        </w:rPr>
        <w:t xml:space="preserve"> </w:t>
      </w:r>
      <w:r w:rsidRPr="00C83944">
        <w:rPr>
          <w:rFonts w:ascii="Arial" w:hAnsi="Arial" w:cs="Arial"/>
          <w:b/>
          <w:color w:val="auto"/>
          <w:sz w:val="28"/>
          <w:szCs w:val="28"/>
        </w:rPr>
        <w:t>SPECIFICATIONS REPORT</w:t>
      </w:r>
      <w:bookmarkEnd w:id="1"/>
    </w:p>
    <w:p w:rsidR="00DE06CC" w:rsidRDefault="00DE06CC" w:rsidP="00A63634">
      <w:pPr>
        <w:spacing w:line="360" w:lineRule="auto"/>
        <w:ind w:left="720" w:hanging="720"/>
        <w:jc w:val="center"/>
        <w:rPr>
          <w:rFonts w:ascii="Arial" w:hAnsi="Arial" w:cs="Arial"/>
          <w:b/>
          <w:sz w:val="28"/>
          <w:szCs w:val="24"/>
        </w:rPr>
      </w:pPr>
    </w:p>
    <w:p w:rsidR="00DE06CC" w:rsidRDefault="003A7F76" w:rsidP="00EA62B8">
      <w:pPr>
        <w:pStyle w:val="Heading2"/>
        <w:numPr>
          <w:ilvl w:val="1"/>
          <w:numId w:val="40"/>
        </w:numPr>
        <w:spacing w:line="360" w:lineRule="auto"/>
        <w:rPr>
          <w:rFonts w:ascii="Arial" w:hAnsi="Arial" w:cs="Arial"/>
          <w:b/>
          <w:color w:val="auto"/>
          <w:sz w:val="24"/>
        </w:rPr>
      </w:pPr>
      <w:bookmarkStart w:id="2" w:name="_Toc496558557"/>
      <w:r>
        <w:rPr>
          <w:rFonts w:ascii="Arial" w:hAnsi="Arial" w:cs="Arial"/>
          <w:b/>
          <w:color w:val="auto"/>
          <w:sz w:val="24"/>
        </w:rPr>
        <w:t>INTRODUCTION</w:t>
      </w:r>
      <w:bookmarkEnd w:id="2"/>
    </w:p>
    <w:p w:rsidR="00EA62B8" w:rsidRPr="00EA62B8" w:rsidRDefault="008535AA" w:rsidP="00EA62B8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Nowadays</w:t>
      </w:r>
      <w:r w:rsidR="00EA62B8" w:rsidRPr="00EA62B8">
        <w:rPr>
          <w:rFonts w:ascii="Arial" w:hAnsi="Arial" w:cs="Arial"/>
          <w:sz w:val="24"/>
          <w:szCs w:val="24"/>
        </w:rPr>
        <w:t xml:space="preserve">, Events are being held </w:t>
      </w:r>
      <w:r>
        <w:rPr>
          <w:rFonts w:ascii="Arial" w:hAnsi="Arial" w:cs="Arial"/>
          <w:sz w:val="24"/>
          <w:szCs w:val="24"/>
        </w:rPr>
        <w:t xml:space="preserve">around the world. We do like </w:t>
      </w:r>
      <w:r w:rsidR="00EA62B8" w:rsidRPr="00EA62B8">
        <w:rPr>
          <w:rFonts w:ascii="Arial" w:hAnsi="Arial" w:cs="Arial"/>
          <w:sz w:val="24"/>
          <w:szCs w:val="24"/>
        </w:rPr>
        <w:t xml:space="preserve">go to events such as weddings, concerts, meetings, and </w:t>
      </w:r>
      <w:r>
        <w:rPr>
          <w:rFonts w:ascii="Arial" w:hAnsi="Arial" w:cs="Arial"/>
          <w:sz w:val="24"/>
          <w:szCs w:val="24"/>
        </w:rPr>
        <w:t>the likes</w:t>
      </w:r>
      <w:r w:rsidR="00EA62B8" w:rsidRPr="00EA62B8">
        <w:rPr>
          <w:rFonts w:ascii="Arial" w:hAnsi="Arial" w:cs="Arial"/>
          <w:sz w:val="24"/>
          <w:szCs w:val="24"/>
        </w:rPr>
        <w:t xml:space="preserve"> that will leave a mark on our memory </w:t>
      </w:r>
      <w:r>
        <w:rPr>
          <w:rFonts w:ascii="Arial" w:hAnsi="Arial" w:cs="Arial"/>
          <w:sz w:val="24"/>
          <w:szCs w:val="24"/>
        </w:rPr>
        <w:t xml:space="preserve">and </w:t>
      </w:r>
      <w:r w:rsidR="00EA62B8" w:rsidRPr="00EA62B8">
        <w:rPr>
          <w:rFonts w:ascii="Arial" w:hAnsi="Arial" w:cs="Arial"/>
          <w:sz w:val="24"/>
          <w:szCs w:val="24"/>
        </w:rPr>
        <w:t xml:space="preserve">will </w:t>
      </w:r>
      <w:r>
        <w:rPr>
          <w:rFonts w:ascii="Arial" w:hAnsi="Arial" w:cs="Arial"/>
          <w:sz w:val="24"/>
          <w:szCs w:val="24"/>
        </w:rPr>
        <w:t xml:space="preserve">be a </w:t>
      </w:r>
      <w:r w:rsidR="00EA62B8" w:rsidRPr="00EA62B8">
        <w:rPr>
          <w:rFonts w:ascii="Arial" w:hAnsi="Arial" w:cs="Arial"/>
          <w:sz w:val="24"/>
          <w:szCs w:val="24"/>
        </w:rPr>
        <w:t>treasure in the rest of our lives.</w:t>
      </w:r>
    </w:p>
    <w:p w:rsidR="00EA62B8" w:rsidRPr="00EA62B8" w:rsidRDefault="00EA62B8" w:rsidP="00EA62B8">
      <w:pPr>
        <w:rPr>
          <w:rFonts w:ascii="Arial" w:hAnsi="Arial" w:cs="Arial"/>
          <w:sz w:val="24"/>
          <w:szCs w:val="24"/>
        </w:rPr>
      </w:pPr>
    </w:p>
    <w:p w:rsidR="00EA62B8" w:rsidRPr="00EA62B8" w:rsidRDefault="008535AA" w:rsidP="00EA62B8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Some of the event planners </w:t>
      </w:r>
      <w:r w:rsidR="00EA62B8" w:rsidRPr="00EA62B8">
        <w:rPr>
          <w:rFonts w:ascii="Arial" w:hAnsi="Arial" w:cs="Arial"/>
          <w:sz w:val="24"/>
          <w:szCs w:val="24"/>
        </w:rPr>
        <w:t xml:space="preserve">manually </w:t>
      </w:r>
      <w:r>
        <w:rPr>
          <w:rFonts w:ascii="Arial" w:hAnsi="Arial" w:cs="Arial"/>
          <w:sz w:val="24"/>
          <w:szCs w:val="24"/>
        </w:rPr>
        <w:t xml:space="preserve">do </w:t>
      </w:r>
      <w:r w:rsidR="00EA62B8" w:rsidRPr="00EA62B8">
        <w:rPr>
          <w:rFonts w:ascii="Arial" w:hAnsi="Arial" w:cs="Arial"/>
          <w:sz w:val="24"/>
          <w:szCs w:val="24"/>
        </w:rPr>
        <w:t xml:space="preserve">the planning </w:t>
      </w:r>
      <w:r>
        <w:rPr>
          <w:rFonts w:ascii="Arial" w:hAnsi="Arial" w:cs="Arial"/>
          <w:sz w:val="24"/>
          <w:szCs w:val="24"/>
        </w:rPr>
        <w:t xml:space="preserve">process </w:t>
      </w:r>
      <w:r w:rsidR="00EA62B8" w:rsidRPr="00EA62B8">
        <w:rPr>
          <w:rFonts w:ascii="Arial" w:hAnsi="Arial" w:cs="Arial"/>
          <w:sz w:val="24"/>
          <w:szCs w:val="24"/>
        </w:rPr>
        <w:t xml:space="preserve">and promoting of events that </w:t>
      </w:r>
      <w:r>
        <w:rPr>
          <w:rFonts w:ascii="Arial" w:hAnsi="Arial" w:cs="Arial"/>
          <w:sz w:val="24"/>
          <w:szCs w:val="24"/>
        </w:rPr>
        <w:t>results</w:t>
      </w:r>
      <w:r w:rsidR="00EA62B8" w:rsidRPr="00EA62B8">
        <w:rPr>
          <w:rFonts w:ascii="Arial" w:hAnsi="Arial" w:cs="Arial"/>
          <w:sz w:val="24"/>
          <w:szCs w:val="24"/>
        </w:rPr>
        <w:t xml:space="preserve"> a </w:t>
      </w:r>
      <w:r>
        <w:rPr>
          <w:rFonts w:ascii="Arial" w:hAnsi="Arial" w:cs="Arial"/>
          <w:sz w:val="24"/>
          <w:szCs w:val="24"/>
        </w:rPr>
        <w:t xml:space="preserve">much-needed time involved. Moreover, </w:t>
      </w:r>
      <w:r w:rsidR="00EA62B8" w:rsidRPr="00EA62B8">
        <w:rPr>
          <w:rFonts w:ascii="Arial" w:hAnsi="Arial" w:cs="Arial"/>
          <w:sz w:val="24"/>
          <w:szCs w:val="24"/>
        </w:rPr>
        <w:t>they didn’t use the new technologies in their work like using Fac</w:t>
      </w:r>
      <w:r w:rsidR="00824A03">
        <w:rPr>
          <w:rFonts w:ascii="Arial" w:hAnsi="Arial" w:cs="Arial"/>
          <w:sz w:val="24"/>
          <w:szCs w:val="24"/>
        </w:rPr>
        <w:t>ebook in terms of posting event announcements</w:t>
      </w:r>
      <w:r w:rsidR="00EA62B8" w:rsidRPr="00EA62B8">
        <w:rPr>
          <w:rFonts w:ascii="Arial" w:hAnsi="Arial" w:cs="Arial"/>
          <w:sz w:val="24"/>
          <w:szCs w:val="24"/>
        </w:rPr>
        <w:t>. The tickets don't have QR verification codes that will tell if the tickets are legitimate.</w:t>
      </w:r>
    </w:p>
    <w:p w:rsidR="00EA62B8" w:rsidRPr="00EA62B8" w:rsidRDefault="00EA62B8" w:rsidP="00EA62B8">
      <w:pPr>
        <w:rPr>
          <w:rFonts w:ascii="Arial" w:hAnsi="Arial" w:cs="Arial"/>
          <w:sz w:val="24"/>
          <w:szCs w:val="24"/>
        </w:rPr>
      </w:pPr>
    </w:p>
    <w:p w:rsidR="00EA62B8" w:rsidRPr="00EA62B8" w:rsidRDefault="00EA62B8" w:rsidP="00EA62B8">
      <w:pPr>
        <w:ind w:firstLine="720"/>
        <w:rPr>
          <w:rFonts w:ascii="Arial" w:hAnsi="Arial" w:cs="Arial"/>
          <w:sz w:val="24"/>
          <w:szCs w:val="24"/>
        </w:rPr>
      </w:pPr>
      <w:r w:rsidRPr="00EA62B8">
        <w:rPr>
          <w:rFonts w:ascii="Arial" w:hAnsi="Arial" w:cs="Arial"/>
          <w:sz w:val="24"/>
          <w:szCs w:val="24"/>
        </w:rPr>
        <w:t>On</w:t>
      </w:r>
      <w:r w:rsidR="00824A03">
        <w:rPr>
          <w:rFonts w:ascii="Arial" w:hAnsi="Arial" w:cs="Arial"/>
          <w:sz w:val="24"/>
          <w:szCs w:val="24"/>
        </w:rPr>
        <w:t xml:space="preserve"> the other hand, sometimes the p</w:t>
      </w:r>
      <w:r w:rsidRPr="00EA62B8">
        <w:rPr>
          <w:rFonts w:ascii="Arial" w:hAnsi="Arial" w:cs="Arial"/>
          <w:sz w:val="24"/>
          <w:szCs w:val="24"/>
        </w:rPr>
        <w:t>articipants must register manually and nowadays people don’t like to waste their time on manual processes and they like to do it easily to lessen the time and effort.</w:t>
      </w:r>
    </w:p>
    <w:p w:rsidR="00EA62B8" w:rsidRPr="00EA62B8" w:rsidRDefault="00EA62B8" w:rsidP="00EA62B8">
      <w:pPr>
        <w:rPr>
          <w:rFonts w:ascii="Arial" w:hAnsi="Arial" w:cs="Arial"/>
          <w:sz w:val="24"/>
          <w:szCs w:val="24"/>
        </w:rPr>
      </w:pPr>
    </w:p>
    <w:p w:rsidR="00EA62B8" w:rsidRPr="00EA62B8" w:rsidRDefault="00EA62B8" w:rsidP="00EA62B8">
      <w:pPr>
        <w:ind w:firstLine="720"/>
        <w:rPr>
          <w:rFonts w:ascii="Arial" w:hAnsi="Arial" w:cs="Arial"/>
          <w:sz w:val="24"/>
          <w:szCs w:val="24"/>
        </w:rPr>
      </w:pPr>
      <w:r w:rsidRPr="00EA62B8">
        <w:rPr>
          <w:rFonts w:ascii="Arial" w:hAnsi="Arial" w:cs="Arial"/>
          <w:sz w:val="24"/>
          <w:szCs w:val="24"/>
        </w:rPr>
        <w:t>The proponents tend to make a system that can do the following: Create an event, announcements through Facebook, manage events registration, participant’s information and payment that would make it convenient for them.</w:t>
      </w:r>
    </w:p>
    <w:p w:rsidR="00EA62B8" w:rsidRPr="00EA62B8" w:rsidRDefault="00EA62B8" w:rsidP="00EA62B8">
      <w:pPr>
        <w:rPr>
          <w:rFonts w:ascii="Arial" w:hAnsi="Arial" w:cs="Arial"/>
          <w:sz w:val="24"/>
          <w:szCs w:val="24"/>
        </w:rPr>
      </w:pPr>
    </w:p>
    <w:p w:rsidR="00EA62B8" w:rsidRDefault="00EA62B8" w:rsidP="00EA62B8">
      <w:pPr>
        <w:ind w:firstLine="720"/>
        <w:rPr>
          <w:rFonts w:ascii="Arial" w:hAnsi="Arial" w:cs="Arial"/>
          <w:sz w:val="24"/>
          <w:szCs w:val="24"/>
        </w:rPr>
      </w:pPr>
      <w:r w:rsidRPr="00EA62B8">
        <w:rPr>
          <w:rFonts w:ascii="Arial" w:hAnsi="Arial" w:cs="Arial"/>
          <w:sz w:val="24"/>
          <w:szCs w:val="24"/>
        </w:rPr>
        <w:t xml:space="preserve">This system will </w:t>
      </w:r>
      <w:r w:rsidR="00824A03">
        <w:rPr>
          <w:rFonts w:ascii="Arial" w:hAnsi="Arial" w:cs="Arial"/>
          <w:sz w:val="24"/>
          <w:szCs w:val="24"/>
        </w:rPr>
        <w:t>help the event p</w:t>
      </w:r>
      <w:r w:rsidRPr="00EA62B8">
        <w:rPr>
          <w:rFonts w:ascii="Arial" w:hAnsi="Arial" w:cs="Arial"/>
          <w:sz w:val="24"/>
          <w:szCs w:val="24"/>
        </w:rPr>
        <w:t xml:space="preserve">lanners </w:t>
      </w:r>
      <w:r w:rsidR="00824A03">
        <w:rPr>
          <w:rFonts w:ascii="Arial" w:hAnsi="Arial" w:cs="Arial"/>
          <w:sz w:val="24"/>
          <w:szCs w:val="24"/>
        </w:rPr>
        <w:t>to easily organize events in a much shorter span of time and a much efficient way as possible.</w:t>
      </w:r>
    </w:p>
    <w:p w:rsidR="00EA62B8" w:rsidRPr="00EA62B8" w:rsidRDefault="00EA62B8" w:rsidP="00EA62B8">
      <w:pPr>
        <w:ind w:firstLine="720"/>
        <w:rPr>
          <w:rFonts w:ascii="Arial" w:hAnsi="Arial" w:cs="Arial"/>
          <w:sz w:val="24"/>
          <w:szCs w:val="24"/>
        </w:rPr>
      </w:pPr>
    </w:p>
    <w:p w:rsidR="00294971" w:rsidRPr="00294971" w:rsidRDefault="00C83944" w:rsidP="00294971">
      <w:pPr>
        <w:pStyle w:val="Heading2"/>
        <w:spacing w:line="360" w:lineRule="auto"/>
        <w:rPr>
          <w:rFonts w:ascii="Arial" w:hAnsi="Arial" w:cs="Arial"/>
          <w:b/>
          <w:color w:val="auto"/>
          <w:sz w:val="24"/>
        </w:rPr>
      </w:pPr>
      <w:bookmarkStart w:id="3" w:name="_Toc496558558"/>
      <w:r w:rsidRPr="00C83944">
        <w:rPr>
          <w:rFonts w:ascii="Arial" w:hAnsi="Arial" w:cs="Arial"/>
          <w:b/>
          <w:color w:val="auto"/>
          <w:sz w:val="24"/>
        </w:rPr>
        <w:t>1.2.</w:t>
      </w:r>
      <w:r w:rsidRPr="00C83944">
        <w:rPr>
          <w:rFonts w:ascii="Arial" w:hAnsi="Arial" w:cs="Arial"/>
          <w:b/>
          <w:color w:val="auto"/>
          <w:sz w:val="24"/>
        </w:rPr>
        <w:tab/>
        <w:t>STATEMENT OF THE PROBLEM</w:t>
      </w:r>
      <w:bookmarkEnd w:id="3"/>
    </w:p>
    <w:p w:rsidR="00294971" w:rsidRDefault="00294971" w:rsidP="00294971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294971">
        <w:rPr>
          <w:rFonts w:ascii="Arial" w:hAnsi="Arial" w:cs="Arial"/>
          <w:sz w:val="24"/>
          <w:szCs w:val="24"/>
        </w:rPr>
        <w:t xml:space="preserve">Organizer cannot handle the number of participants due to manual process of ticket verification and registration and the organizers manually announce the </w:t>
      </w:r>
      <w:r w:rsidR="0016762D">
        <w:rPr>
          <w:rFonts w:ascii="Arial" w:hAnsi="Arial" w:cs="Arial"/>
          <w:sz w:val="24"/>
          <w:szCs w:val="24"/>
        </w:rPr>
        <w:t>details of the events so that it</w:t>
      </w:r>
      <w:r w:rsidRPr="00294971">
        <w:rPr>
          <w:rFonts w:ascii="Arial" w:hAnsi="Arial" w:cs="Arial"/>
          <w:sz w:val="24"/>
          <w:szCs w:val="24"/>
        </w:rPr>
        <w:t xml:space="preserve"> becomes less efficient</w:t>
      </w:r>
      <w:r>
        <w:rPr>
          <w:rFonts w:ascii="Arial" w:hAnsi="Arial" w:cs="Arial"/>
          <w:sz w:val="24"/>
          <w:szCs w:val="24"/>
        </w:rPr>
        <w:t>.</w:t>
      </w:r>
    </w:p>
    <w:p w:rsidR="00294971" w:rsidRDefault="00294971" w:rsidP="00294971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94971">
        <w:rPr>
          <w:rFonts w:ascii="Arial" w:hAnsi="Arial" w:cs="Arial"/>
          <w:sz w:val="24"/>
          <w:szCs w:val="24"/>
        </w:rPr>
        <w:t>The tickets don’t have QR Verification code</w:t>
      </w:r>
      <w:r>
        <w:rPr>
          <w:rFonts w:ascii="Arial" w:hAnsi="Arial" w:cs="Arial"/>
          <w:sz w:val="24"/>
          <w:szCs w:val="24"/>
        </w:rPr>
        <w:t>.</w:t>
      </w:r>
    </w:p>
    <w:p w:rsidR="00804A1A" w:rsidRPr="00804A1A" w:rsidRDefault="00294971" w:rsidP="00804A1A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organizers</w:t>
      </w:r>
      <w:r w:rsidR="00804A1A">
        <w:rPr>
          <w:rFonts w:ascii="Arial" w:hAnsi="Arial" w:cs="Arial"/>
          <w:sz w:val="24"/>
          <w:szCs w:val="24"/>
        </w:rPr>
        <w:t xml:space="preserve"> can’t recognize if the ticket is legitimate or not.</w:t>
      </w:r>
    </w:p>
    <w:p w:rsidR="00C37B4C" w:rsidRDefault="00C37B4C" w:rsidP="00A63634">
      <w:pPr>
        <w:pStyle w:val="Heading2"/>
        <w:spacing w:line="360" w:lineRule="auto"/>
        <w:rPr>
          <w:rFonts w:ascii="Arial" w:hAnsi="Arial" w:cs="Arial"/>
          <w:b/>
          <w:color w:val="auto"/>
          <w:sz w:val="24"/>
        </w:rPr>
      </w:pPr>
    </w:p>
    <w:p w:rsidR="00C37B4C" w:rsidRDefault="00C37B4C" w:rsidP="00A63634">
      <w:pPr>
        <w:pStyle w:val="Heading2"/>
        <w:spacing w:line="360" w:lineRule="auto"/>
        <w:rPr>
          <w:rFonts w:ascii="Arial" w:hAnsi="Arial" w:cs="Arial"/>
          <w:b/>
          <w:color w:val="auto"/>
          <w:sz w:val="24"/>
        </w:rPr>
      </w:pPr>
    </w:p>
    <w:p w:rsidR="00C37B4C" w:rsidRPr="00C37B4C" w:rsidRDefault="00C37B4C" w:rsidP="00C37B4C"/>
    <w:p w:rsidR="00DE06CC" w:rsidRPr="00C83944" w:rsidRDefault="00C83944" w:rsidP="00A63634">
      <w:pPr>
        <w:pStyle w:val="Heading2"/>
        <w:spacing w:line="360" w:lineRule="auto"/>
        <w:rPr>
          <w:rFonts w:ascii="Arial" w:hAnsi="Arial" w:cs="Arial"/>
          <w:b/>
          <w:color w:val="auto"/>
          <w:sz w:val="24"/>
        </w:rPr>
      </w:pPr>
      <w:bookmarkStart w:id="4" w:name="_Toc496558559"/>
      <w:r w:rsidRPr="00C83944">
        <w:rPr>
          <w:rFonts w:ascii="Arial" w:hAnsi="Arial" w:cs="Arial"/>
          <w:b/>
          <w:color w:val="auto"/>
          <w:sz w:val="24"/>
        </w:rPr>
        <w:lastRenderedPageBreak/>
        <w:t>1.3.</w:t>
      </w:r>
      <w:r w:rsidRPr="00C83944">
        <w:rPr>
          <w:rFonts w:ascii="Arial" w:hAnsi="Arial" w:cs="Arial"/>
          <w:b/>
          <w:color w:val="auto"/>
          <w:sz w:val="24"/>
        </w:rPr>
        <w:tab/>
        <w:t>PROJECT OBJECTIVES</w:t>
      </w:r>
      <w:bookmarkEnd w:id="4"/>
    </w:p>
    <w:p w:rsidR="00DE06CC" w:rsidRDefault="00DE06CC" w:rsidP="00A63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E06CC" w:rsidRPr="00C83944" w:rsidRDefault="00DE06CC" w:rsidP="00A63634">
      <w:pPr>
        <w:pStyle w:val="Heading3"/>
        <w:spacing w:line="360" w:lineRule="auto"/>
        <w:rPr>
          <w:rFonts w:ascii="Arial" w:hAnsi="Arial" w:cs="Arial"/>
          <w:b/>
        </w:rPr>
      </w:pPr>
      <w:r>
        <w:tab/>
      </w:r>
      <w:bookmarkStart w:id="5" w:name="_Toc496558560"/>
      <w:r w:rsidR="00FC4794">
        <w:rPr>
          <w:rFonts w:ascii="Arial" w:hAnsi="Arial" w:cs="Arial"/>
          <w:b/>
          <w:color w:val="auto"/>
        </w:rPr>
        <w:t>1.3</w:t>
      </w:r>
      <w:r w:rsidRPr="00C83944">
        <w:rPr>
          <w:rFonts w:ascii="Arial" w:hAnsi="Arial" w:cs="Arial"/>
          <w:b/>
          <w:color w:val="auto"/>
        </w:rPr>
        <w:t>.1.</w:t>
      </w:r>
      <w:r w:rsidRPr="00C83944">
        <w:rPr>
          <w:rFonts w:ascii="Arial" w:hAnsi="Arial" w:cs="Arial"/>
          <w:b/>
          <w:color w:val="auto"/>
        </w:rPr>
        <w:tab/>
        <w:t>General Objectives</w:t>
      </w:r>
      <w:bookmarkEnd w:id="5"/>
    </w:p>
    <w:p w:rsidR="00804A1A" w:rsidRDefault="00DE06CC" w:rsidP="00604D2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CD4B99">
        <w:rPr>
          <w:rFonts w:ascii="Arial" w:hAnsi="Arial" w:cs="Arial"/>
          <w:sz w:val="24"/>
          <w:szCs w:val="24"/>
        </w:rPr>
        <w:t>The organizers manually manage their events so we come up with a solution to help them easily manage their held events.</w:t>
      </w:r>
    </w:p>
    <w:p w:rsidR="00604D29" w:rsidRPr="00604D29" w:rsidRDefault="00604D29" w:rsidP="00604D29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E06CC" w:rsidRPr="00C83944" w:rsidRDefault="00FC4794" w:rsidP="00604D29">
      <w:pPr>
        <w:pStyle w:val="Heading3"/>
        <w:spacing w:line="360" w:lineRule="auto"/>
        <w:ind w:firstLine="720"/>
        <w:rPr>
          <w:rFonts w:ascii="Arial" w:hAnsi="Arial" w:cs="Arial"/>
          <w:b/>
        </w:rPr>
      </w:pPr>
      <w:bookmarkStart w:id="6" w:name="_Toc496558561"/>
      <w:r>
        <w:rPr>
          <w:rFonts w:ascii="Arial" w:hAnsi="Arial" w:cs="Arial"/>
          <w:b/>
          <w:color w:val="auto"/>
        </w:rPr>
        <w:t>1.3</w:t>
      </w:r>
      <w:r w:rsidR="00DE06CC" w:rsidRPr="00C83944">
        <w:rPr>
          <w:rFonts w:ascii="Arial" w:hAnsi="Arial" w:cs="Arial"/>
          <w:b/>
          <w:color w:val="auto"/>
        </w:rPr>
        <w:t>.2.</w:t>
      </w:r>
      <w:r w:rsidR="00DE06CC" w:rsidRPr="00C83944">
        <w:rPr>
          <w:rFonts w:ascii="Arial" w:hAnsi="Arial" w:cs="Arial"/>
          <w:b/>
          <w:color w:val="auto"/>
        </w:rPr>
        <w:tab/>
        <w:t>Specific Objectives</w:t>
      </w:r>
      <w:bookmarkEnd w:id="6"/>
    </w:p>
    <w:p w:rsidR="00C83944" w:rsidRDefault="00EC58D0" w:rsidP="00A63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CD4B99" w:rsidRPr="00CD4B99" w:rsidRDefault="00CD4B99" w:rsidP="00CD4B99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Organizing events manually, especially big events is difficult and time–consuming. This system called e-Ventory will help them manage events easily and post it through Facebook, to produce a QR Verification Code for the tickets.</w:t>
      </w:r>
    </w:p>
    <w:p w:rsidR="00C90151" w:rsidRDefault="00C90151" w:rsidP="00A6363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E06CC" w:rsidRPr="008D6B23" w:rsidRDefault="008D6B23" w:rsidP="00A63634">
      <w:pPr>
        <w:pStyle w:val="Heading2"/>
        <w:spacing w:line="360" w:lineRule="auto"/>
        <w:rPr>
          <w:rFonts w:ascii="Arial" w:hAnsi="Arial" w:cs="Arial"/>
          <w:b/>
          <w:color w:val="auto"/>
          <w:sz w:val="24"/>
        </w:rPr>
      </w:pPr>
      <w:bookmarkStart w:id="7" w:name="_Toc496558562"/>
      <w:r w:rsidRPr="008D6B23">
        <w:rPr>
          <w:rFonts w:ascii="Arial" w:hAnsi="Arial" w:cs="Arial"/>
          <w:b/>
          <w:color w:val="auto"/>
          <w:sz w:val="24"/>
        </w:rPr>
        <w:t>1.4.</w:t>
      </w:r>
      <w:r w:rsidRPr="008D6B23">
        <w:rPr>
          <w:rFonts w:ascii="Arial" w:hAnsi="Arial" w:cs="Arial"/>
          <w:b/>
          <w:color w:val="auto"/>
          <w:sz w:val="24"/>
        </w:rPr>
        <w:tab/>
        <w:t>SCOPE AND LIMITATION</w:t>
      </w:r>
      <w:bookmarkEnd w:id="7"/>
    </w:p>
    <w:p w:rsidR="00EA62B8" w:rsidRDefault="00EA62B8" w:rsidP="00EA62B8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2059FD" w:rsidRPr="00EC4003" w:rsidRDefault="002059FD" w:rsidP="002059FD">
      <w:pPr>
        <w:spacing w:line="360" w:lineRule="auto"/>
        <w:jc w:val="both"/>
        <w:rPr>
          <w:rFonts w:ascii="Arial" w:hAnsi="Arial" w:cs="Arial"/>
          <w:sz w:val="24"/>
        </w:rPr>
      </w:pPr>
      <w:r w:rsidRPr="00EC4003">
        <w:rPr>
          <w:rFonts w:ascii="Arial" w:hAnsi="Arial" w:cs="Arial"/>
          <w:sz w:val="24"/>
        </w:rPr>
        <w:t>The system can</w:t>
      </w:r>
      <w:r>
        <w:rPr>
          <w:rFonts w:ascii="Arial" w:hAnsi="Arial" w:cs="Arial"/>
          <w:sz w:val="24"/>
        </w:rPr>
        <w:t xml:space="preserve"> add, update, delete, and search events. It can also post the details or announcements about the events on Facebook group and can produce a QR Code for the tickets and payment voucher. The system can’t update the admin account information, printing of receipts and, multiple tickets functionality for each participant.</w:t>
      </w:r>
    </w:p>
    <w:p w:rsidR="002059FD" w:rsidRDefault="002059FD" w:rsidP="002059FD">
      <w:pPr>
        <w:pStyle w:val="Heading2"/>
        <w:spacing w:line="360" w:lineRule="auto"/>
        <w:rPr>
          <w:rFonts w:ascii="Arial" w:hAnsi="Arial" w:cs="Arial"/>
          <w:b/>
          <w:color w:val="auto"/>
          <w:sz w:val="24"/>
        </w:rPr>
      </w:pPr>
    </w:p>
    <w:p w:rsidR="002059FD" w:rsidRPr="00760B2F" w:rsidRDefault="002059FD" w:rsidP="002059FD">
      <w:pPr>
        <w:pStyle w:val="Heading2"/>
        <w:spacing w:line="360" w:lineRule="auto"/>
        <w:rPr>
          <w:rFonts w:ascii="Arial" w:hAnsi="Arial" w:cs="Arial"/>
          <w:b/>
          <w:color w:val="auto"/>
          <w:sz w:val="24"/>
        </w:rPr>
      </w:pPr>
      <w:bookmarkStart w:id="8" w:name="_Toc496558563"/>
      <w:r w:rsidRPr="008D6B23">
        <w:rPr>
          <w:rFonts w:ascii="Arial" w:hAnsi="Arial" w:cs="Arial"/>
          <w:b/>
          <w:color w:val="auto"/>
          <w:sz w:val="24"/>
        </w:rPr>
        <w:t>1.</w:t>
      </w:r>
      <w:r>
        <w:rPr>
          <w:rFonts w:ascii="Arial" w:hAnsi="Arial" w:cs="Arial"/>
          <w:b/>
          <w:color w:val="auto"/>
          <w:sz w:val="24"/>
        </w:rPr>
        <w:t>5</w:t>
      </w:r>
      <w:r w:rsidRPr="008D6B23">
        <w:rPr>
          <w:rFonts w:ascii="Arial" w:hAnsi="Arial" w:cs="Arial"/>
          <w:b/>
          <w:color w:val="auto"/>
          <w:sz w:val="24"/>
        </w:rPr>
        <w:t>.</w:t>
      </w:r>
      <w:r w:rsidRPr="008D6B23">
        <w:rPr>
          <w:rFonts w:ascii="Arial" w:hAnsi="Arial" w:cs="Arial"/>
          <w:b/>
          <w:color w:val="auto"/>
          <w:sz w:val="24"/>
        </w:rPr>
        <w:tab/>
      </w:r>
      <w:r>
        <w:rPr>
          <w:rFonts w:ascii="Arial" w:hAnsi="Arial" w:cs="Arial"/>
          <w:b/>
          <w:color w:val="auto"/>
          <w:sz w:val="24"/>
        </w:rPr>
        <w:t>PROJECT ASSUMPTIONS</w:t>
      </w:r>
      <w:bookmarkEnd w:id="8"/>
    </w:p>
    <w:p w:rsidR="002059FD" w:rsidRDefault="002059FD" w:rsidP="002059FD">
      <w:pPr>
        <w:numPr>
          <w:ilvl w:val="0"/>
          <w:numId w:val="25"/>
        </w:numPr>
        <w:spacing w:line="360" w:lineRule="auto"/>
        <w:jc w:val="both"/>
        <w:rPr>
          <w:rFonts w:ascii="Arial" w:hAnsi="Arial" w:cs="Arial"/>
          <w:i/>
          <w:sz w:val="24"/>
        </w:rPr>
      </w:pPr>
      <w:r>
        <w:rPr>
          <w:rFonts w:ascii="Arial" w:hAnsi="Arial" w:cs="Arial"/>
          <w:i/>
          <w:sz w:val="24"/>
        </w:rPr>
        <w:t>One time sign up of participants.</w:t>
      </w:r>
    </w:p>
    <w:p w:rsidR="002059FD" w:rsidRPr="003A7F76" w:rsidRDefault="002059FD" w:rsidP="002059FD">
      <w:pPr>
        <w:numPr>
          <w:ilvl w:val="0"/>
          <w:numId w:val="25"/>
        </w:numPr>
        <w:spacing w:line="360" w:lineRule="auto"/>
        <w:jc w:val="both"/>
        <w:rPr>
          <w:rFonts w:ascii="Arial" w:hAnsi="Arial" w:cs="Arial"/>
          <w:i/>
          <w:sz w:val="24"/>
        </w:rPr>
      </w:pPr>
      <w:r>
        <w:rPr>
          <w:rFonts w:ascii="Arial" w:hAnsi="Arial" w:cs="Arial"/>
          <w:i/>
          <w:sz w:val="24"/>
        </w:rPr>
        <w:t>Statistics about the events.</w:t>
      </w:r>
    </w:p>
    <w:p w:rsidR="00604D29" w:rsidRDefault="00604D29" w:rsidP="00760B2F">
      <w:pPr>
        <w:pStyle w:val="Heading1"/>
        <w:spacing w:before="0"/>
        <w:ind w:left="720" w:firstLine="720"/>
        <w:rPr>
          <w:rFonts w:ascii="Arial" w:hAnsi="Arial" w:cs="Arial"/>
          <w:b/>
          <w:color w:val="auto"/>
          <w:sz w:val="28"/>
        </w:rPr>
      </w:pPr>
    </w:p>
    <w:p w:rsidR="00604D29" w:rsidRDefault="00604D29" w:rsidP="00604D29"/>
    <w:p w:rsidR="002059FD" w:rsidRDefault="002059FD" w:rsidP="00604D29"/>
    <w:p w:rsidR="002059FD" w:rsidRDefault="002059FD" w:rsidP="00604D29"/>
    <w:p w:rsidR="002059FD" w:rsidRDefault="002059FD" w:rsidP="00604D29"/>
    <w:p w:rsidR="002059FD" w:rsidRDefault="002059FD" w:rsidP="00604D29"/>
    <w:p w:rsidR="002059FD" w:rsidRPr="00604D29" w:rsidRDefault="002059FD" w:rsidP="00604D29"/>
    <w:p w:rsidR="00604D29" w:rsidRDefault="00604D29" w:rsidP="00760B2F">
      <w:pPr>
        <w:pStyle w:val="Heading1"/>
        <w:spacing w:before="0"/>
        <w:ind w:left="720" w:firstLine="720"/>
        <w:rPr>
          <w:rFonts w:ascii="Arial" w:hAnsi="Arial" w:cs="Arial"/>
          <w:b/>
          <w:color w:val="auto"/>
          <w:sz w:val="28"/>
        </w:rPr>
      </w:pPr>
    </w:p>
    <w:p w:rsidR="00C3545C" w:rsidRPr="00154C4D" w:rsidRDefault="00C3545C" w:rsidP="00760B2F">
      <w:pPr>
        <w:pStyle w:val="Heading1"/>
        <w:spacing w:before="0"/>
        <w:ind w:left="720" w:firstLine="720"/>
        <w:rPr>
          <w:rFonts w:ascii="Arial" w:hAnsi="Arial" w:cs="Arial"/>
          <w:b/>
          <w:color w:val="auto"/>
          <w:sz w:val="28"/>
        </w:rPr>
      </w:pPr>
      <w:bookmarkStart w:id="9" w:name="_Toc496558564"/>
      <w:r w:rsidRPr="00154C4D">
        <w:rPr>
          <w:rFonts w:ascii="Arial" w:hAnsi="Arial" w:cs="Arial"/>
          <w:b/>
          <w:color w:val="auto"/>
          <w:sz w:val="28"/>
        </w:rPr>
        <w:t xml:space="preserve">PART II – </w:t>
      </w:r>
      <w:r w:rsidR="008A3A98" w:rsidRPr="00154C4D">
        <w:rPr>
          <w:rFonts w:ascii="Arial" w:hAnsi="Arial" w:cs="Arial"/>
          <w:b/>
          <w:color w:val="auto"/>
          <w:sz w:val="28"/>
        </w:rPr>
        <w:t>DATABASE SPECIFICATIONS REPORT</w:t>
      </w:r>
      <w:bookmarkEnd w:id="9"/>
    </w:p>
    <w:p w:rsidR="00C3545C" w:rsidRDefault="00C3545C" w:rsidP="00C3545C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C3545C" w:rsidRPr="00154C4D" w:rsidRDefault="00154C4D" w:rsidP="00154C4D">
      <w:pPr>
        <w:pStyle w:val="Heading2"/>
        <w:rPr>
          <w:rFonts w:ascii="Arial" w:hAnsi="Arial" w:cs="Arial"/>
          <w:b/>
          <w:color w:val="auto"/>
          <w:sz w:val="24"/>
        </w:rPr>
      </w:pPr>
      <w:bookmarkStart w:id="10" w:name="_Toc496558565"/>
      <w:r w:rsidRPr="00154C4D">
        <w:rPr>
          <w:rFonts w:ascii="Arial" w:hAnsi="Arial" w:cs="Arial"/>
          <w:b/>
          <w:color w:val="auto"/>
          <w:sz w:val="24"/>
        </w:rPr>
        <w:t>2.1.</w:t>
      </w:r>
      <w:r w:rsidRPr="00154C4D">
        <w:rPr>
          <w:rFonts w:ascii="Arial" w:hAnsi="Arial" w:cs="Arial"/>
          <w:b/>
          <w:color w:val="auto"/>
          <w:sz w:val="24"/>
        </w:rPr>
        <w:tab/>
        <w:t>BUSINESS RULES</w:t>
      </w:r>
      <w:bookmarkEnd w:id="10"/>
    </w:p>
    <w:p w:rsidR="00C3545C" w:rsidRDefault="00C3545C" w:rsidP="00C3545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3545C" w:rsidRDefault="00C3545C" w:rsidP="00C3545C">
      <w:pPr>
        <w:spacing w:line="360" w:lineRule="auto"/>
        <w:ind w:left="709"/>
        <w:jc w:val="both"/>
        <w:rPr>
          <w:rFonts w:ascii="Arial" w:hAnsi="Arial" w:cs="Arial"/>
          <w:i/>
          <w:sz w:val="24"/>
          <w:szCs w:val="24"/>
        </w:rPr>
      </w:pPr>
    </w:p>
    <w:tbl>
      <w:tblPr>
        <w:tblStyle w:val="GridTable4-Accent11"/>
        <w:tblpPr w:leftFromText="180" w:rightFromText="180" w:vertAnchor="text" w:horzAnchor="margin" w:tblpY="53"/>
        <w:tblW w:w="0" w:type="auto"/>
        <w:tblLook w:val="04A0" w:firstRow="1" w:lastRow="0" w:firstColumn="1" w:lastColumn="0" w:noHBand="0" w:noVBand="1"/>
      </w:tblPr>
      <w:tblGrid>
        <w:gridCol w:w="1097"/>
        <w:gridCol w:w="8253"/>
      </w:tblGrid>
      <w:tr w:rsidR="00C3545C" w:rsidRPr="00154C4D" w:rsidTr="00D226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C3545C" w:rsidRPr="00D226D3" w:rsidRDefault="00C3545C" w:rsidP="00D226D3">
            <w:pPr>
              <w:spacing w:line="360" w:lineRule="auto"/>
              <w:jc w:val="center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Rule ID</w:t>
            </w:r>
          </w:p>
        </w:tc>
        <w:tc>
          <w:tcPr>
            <w:tcW w:w="8362" w:type="dxa"/>
          </w:tcPr>
          <w:p w:rsidR="00C3545C" w:rsidRPr="00D226D3" w:rsidRDefault="00154C4D" w:rsidP="00D226D3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Business Rule</w:t>
            </w:r>
          </w:p>
        </w:tc>
      </w:tr>
      <w:tr w:rsidR="00C3545C" w:rsidRPr="00154C4D" w:rsidTr="00D226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C3545C" w:rsidRPr="00D226D3" w:rsidRDefault="00154C4D" w:rsidP="00D226D3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BR_001</w:t>
            </w:r>
          </w:p>
        </w:tc>
        <w:tc>
          <w:tcPr>
            <w:tcW w:w="8362" w:type="dxa"/>
          </w:tcPr>
          <w:p w:rsidR="00C3545C" w:rsidRPr="00D226D3" w:rsidRDefault="00D226D3" w:rsidP="00D226D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EACH EVENT HAS LIMITED CAPACITY</w:t>
            </w:r>
          </w:p>
        </w:tc>
      </w:tr>
      <w:tr w:rsidR="00C3545C" w:rsidRPr="00154C4D" w:rsidTr="00D226D3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C3545C" w:rsidRPr="00D226D3" w:rsidRDefault="00154C4D" w:rsidP="00D226D3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BR_002</w:t>
            </w:r>
          </w:p>
        </w:tc>
        <w:tc>
          <w:tcPr>
            <w:tcW w:w="8362" w:type="dxa"/>
          </w:tcPr>
          <w:p w:rsidR="00C3545C" w:rsidRPr="00D226D3" w:rsidRDefault="00D226D3" w:rsidP="00D226D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EVENTS CAN HAVE MANY SCHEDULE</w:t>
            </w:r>
          </w:p>
        </w:tc>
      </w:tr>
      <w:tr w:rsidR="00D226D3" w:rsidRPr="00154C4D" w:rsidTr="00D226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D226D3" w:rsidRPr="00D226D3" w:rsidRDefault="00D226D3" w:rsidP="00D226D3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BR_003</w:t>
            </w:r>
          </w:p>
        </w:tc>
        <w:tc>
          <w:tcPr>
            <w:tcW w:w="8362" w:type="dxa"/>
          </w:tcPr>
          <w:p w:rsidR="00D226D3" w:rsidRPr="00D226D3" w:rsidRDefault="00D226D3" w:rsidP="00D226D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EACH EVENT HAS ONE VENUE</w:t>
            </w:r>
          </w:p>
        </w:tc>
      </w:tr>
      <w:tr w:rsidR="00D226D3" w:rsidRPr="00154C4D" w:rsidTr="00D226D3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D226D3" w:rsidRPr="00D226D3" w:rsidRDefault="00D226D3" w:rsidP="00D226D3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BR_004</w:t>
            </w:r>
          </w:p>
        </w:tc>
        <w:tc>
          <w:tcPr>
            <w:tcW w:w="8362" w:type="dxa"/>
          </w:tcPr>
          <w:p w:rsidR="00D226D3" w:rsidRPr="00D226D3" w:rsidRDefault="00D226D3" w:rsidP="00D226D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EACH EVENT HAS TICKET</w:t>
            </w:r>
          </w:p>
        </w:tc>
      </w:tr>
      <w:tr w:rsidR="00D226D3" w:rsidRPr="00154C4D" w:rsidTr="00D226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D226D3" w:rsidRPr="00D226D3" w:rsidRDefault="00D226D3" w:rsidP="00D226D3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BR_005</w:t>
            </w:r>
          </w:p>
        </w:tc>
        <w:tc>
          <w:tcPr>
            <w:tcW w:w="8362" w:type="dxa"/>
          </w:tcPr>
          <w:p w:rsidR="00D226D3" w:rsidRPr="00D226D3" w:rsidRDefault="00D226D3" w:rsidP="00D226D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EACH PARTICIPANT HAS INFORMATION</w:t>
            </w:r>
          </w:p>
        </w:tc>
      </w:tr>
      <w:tr w:rsidR="00D226D3" w:rsidRPr="00154C4D" w:rsidTr="00D226D3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D226D3" w:rsidRPr="00D226D3" w:rsidRDefault="00D226D3" w:rsidP="00D226D3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BR_006</w:t>
            </w:r>
          </w:p>
        </w:tc>
        <w:tc>
          <w:tcPr>
            <w:tcW w:w="8362" w:type="dxa"/>
          </w:tcPr>
          <w:p w:rsidR="00D226D3" w:rsidRPr="00D226D3" w:rsidRDefault="00D226D3" w:rsidP="00D226D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PARTICIPANT HAS ADMIN</w:t>
            </w:r>
          </w:p>
        </w:tc>
      </w:tr>
      <w:tr w:rsidR="00D226D3" w:rsidRPr="00154C4D" w:rsidTr="00D226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D226D3" w:rsidRPr="00D226D3" w:rsidRDefault="00D226D3" w:rsidP="00D226D3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BR_007</w:t>
            </w:r>
          </w:p>
        </w:tc>
        <w:tc>
          <w:tcPr>
            <w:tcW w:w="8362" w:type="dxa"/>
          </w:tcPr>
          <w:p w:rsidR="00D226D3" w:rsidRPr="00D226D3" w:rsidRDefault="00D226D3" w:rsidP="00D226D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EACH PARTICIPANT HAS PAYMENT STATUS</w:t>
            </w:r>
          </w:p>
        </w:tc>
      </w:tr>
      <w:tr w:rsidR="00D226D3" w:rsidRPr="00154C4D" w:rsidTr="00D226D3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D226D3" w:rsidRPr="00D226D3" w:rsidRDefault="00D226D3" w:rsidP="00D226D3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BR_008</w:t>
            </w:r>
          </w:p>
        </w:tc>
        <w:tc>
          <w:tcPr>
            <w:tcW w:w="8362" w:type="dxa"/>
          </w:tcPr>
          <w:p w:rsidR="00D226D3" w:rsidRPr="00D226D3" w:rsidRDefault="00D226D3" w:rsidP="00D226D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ADMIN MUST HAVE A FB ACCOUNT</w:t>
            </w:r>
          </w:p>
        </w:tc>
      </w:tr>
      <w:tr w:rsidR="00D226D3" w:rsidRPr="00154C4D" w:rsidTr="00D226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D226D3" w:rsidRPr="00D226D3" w:rsidRDefault="00D226D3" w:rsidP="00D226D3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BR_009</w:t>
            </w:r>
          </w:p>
        </w:tc>
        <w:tc>
          <w:tcPr>
            <w:tcW w:w="8362" w:type="dxa"/>
          </w:tcPr>
          <w:p w:rsidR="00D226D3" w:rsidRPr="00D226D3" w:rsidRDefault="00D226D3" w:rsidP="00D226D3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EACH TICKET HAS EVENT’S SCHEDULE INFORMATION</w:t>
            </w:r>
          </w:p>
        </w:tc>
      </w:tr>
      <w:tr w:rsidR="00D226D3" w:rsidRPr="00154C4D" w:rsidTr="00D226D3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</w:tcPr>
          <w:p w:rsidR="00D226D3" w:rsidRPr="00D226D3" w:rsidRDefault="00D226D3" w:rsidP="00D226D3">
            <w:pPr>
              <w:spacing w:line="360" w:lineRule="auto"/>
              <w:jc w:val="both"/>
              <w:rPr>
                <w:rFonts w:ascii="Arial" w:hAnsi="Arial" w:cs="Arial"/>
                <w:sz w:val="24"/>
              </w:rPr>
            </w:pPr>
            <w:r>
              <w:rPr>
                <w:rFonts w:ascii="Arial" w:hAnsi="Arial" w:cs="Arial"/>
                <w:sz w:val="24"/>
              </w:rPr>
              <w:t>BR_010</w:t>
            </w:r>
          </w:p>
        </w:tc>
        <w:tc>
          <w:tcPr>
            <w:tcW w:w="8362" w:type="dxa"/>
          </w:tcPr>
          <w:p w:rsidR="00D226D3" w:rsidRPr="00D226D3" w:rsidRDefault="00D226D3" w:rsidP="00D226D3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</w:rPr>
            </w:pPr>
            <w:r w:rsidRPr="00D226D3">
              <w:rPr>
                <w:rFonts w:ascii="Arial" w:hAnsi="Arial" w:cs="Arial"/>
                <w:sz w:val="24"/>
              </w:rPr>
              <w:t>QR CODE CAN BE CLASSIFFY AS QR TICKET OR QR VOUCHER</w:t>
            </w:r>
          </w:p>
        </w:tc>
      </w:tr>
    </w:tbl>
    <w:p w:rsidR="00A43C0E" w:rsidRDefault="00A43C0E" w:rsidP="00EA62B8">
      <w:pPr>
        <w:pStyle w:val="Heading2"/>
        <w:rPr>
          <w:rFonts w:ascii="Arial" w:hAnsi="Arial" w:cs="Arial"/>
          <w:b/>
          <w:color w:val="auto"/>
          <w:sz w:val="24"/>
        </w:rPr>
      </w:pPr>
    </w:p>
    <w:p w:rsidR="00A43C0E" w:rsidRDefault="00A43C0E" w:rsidP="00EA62B8">
      <w:pPr>
        <w:pStyle w:val="Heading2"/>
        <w:rPr>
          <w:rFonts w:ascii="Arial" w:hAnsi="Arial" w:cs="Arial"/>
          <w:b/>
          <w:color w:val="auto"/>
          <w:sz w:val="24"/>
        </w:rPr>
      </w:pPr>
    </w:p>
    <w:p w:rsidR="00A43C0E" w:rsidRDefault="00A43C0E" w:rsidP="00EA62B8">
      <w:pPr>
        <w:pStyle w:val="Heading2"/>
        <w:rPr>
          <w:rFonts w:ascii="Arial" w:hAnsi="Arial" w:cs="Arial"/>
          <w:b/>
          <w:color w:val="auto"/>
          <w:sz w:val="24"/>
        </w:rPr>
      </w:pPr>
    </w:p>
    <w:p w:rsidR="00A43C0E" w:rsidRDefault="00A43C0E" w:rsidP="00EA62B8">
      <w:pPr>
        <w:pStyle w:val="Heading2"/>
        <w:rPr>
          <w:rFonts w:ascii="Arial" w:hAnsi="Arial" w:cs="Arial"/>
          <w:b/>
          <w:color w:val="auto"/>
          <w:sz w:val="24"/>
        </w:rPr>
      </w:pPr>
    </w:p>
    <w:p w:rsidR="00A43C0E" w:rsidRDefault="00A43C0E" w:rsidP="00EA62B8">
      <w:pPr>
        <w:pStyle w:val="Heading2"/>
        <w:rPr>
          <w:rFonts w:ascii="Arial" w:hAnsi="Arial" w:cs="Arial"/>
          <w:b/>
          <w:color w:val="auto"/>
          <w:sz w:val="24"/>
        </w:rPr>
      </w:pPr>
    </w:p>
    <w:p w:rsidR="00A43C0E" w:rsidRDefault="00A43C0E" w:rsidP="00EA62B8">
      <w:pPr>
        <w:pStyle w:val="Heading2"/>
        <w:rPr>
          <w:rFonts w:ascii="Arial" w:hAnsi="Arial" w:cs="Arial"/>
          <w:b/>
          <w:color w:val="auto"/>
          <w:sz w:val="24"/>
        </w:rPr>
      </w:pPr>
    </w:p>
    <w:p w:rsidR="00A43C0E" w:rsidRDefault="00A43C0E" w:rsidP="00EA62B8">
      <w:pPr>
        <w:pStyle w:val="Heading2"/>
        <w:rPr>
          <w:rFonts w:ascii="Arial" w:hAnsi="Arial" w:cs="Arial"/>
          <w:b/>
          <w:color w:val="auto"/>
          <w:sz w:val="24"/>
        </w:rPr>
      </w:pPr>
    </w:p>
    <w:p w:rsidR="009875A3" w:rsidRPr="009875A3" w:rsidRDefault="009875A3" w:rsidP="009875A3"/>
    <w:p w:rsidR="009875A3" w:rsidRDefault="009875A3" w:rsidP="00EA62B8">
      <w:pPr>
        <w:pStyle w:val="Heading2"/>
        <w:rPr>
          <w:rFonts w:ascii="Arial" w:hAnsi="Arial" w:cs="Arial"/>
          <w:b/>
          <w:color w:val="auto"/>
          <w:sz w:val="24"/>
        </w:rPr>
      </w:pPr>
    </w:p>
    <w:p w:rsidR="009875A3" w:rsidRPr="009875A3" w:rsidRDefault="009875A3" w:rsidP="009875A3"/>
    <w:p w:rsidR="00EA62B8" w:rsidRPr="00EA62B8" w:rsidRDefault="00EA62B8" w:rsidP="00EA62B8">
      <w:pPr>
        <w:pStyle w:val="Heading2"/>
        <w:rPr>
          <w:rFonts w:ascii="Arial" w:hAnsi="Arial" w:cs="Arial"/>
          <w:b/>
          <w:color w:val="auto"/>
          <w:sz w:val="24"/>
        </w:rPr>
      </w:pPr>
      <w:bookmarkStart w:id="11" w:name="_Toc496558566"/>
      <w:r w:rsidRPr="00154C4D">
        <w:rPr>
          <w:rFonts w:ascii="Arial" w:hAnsi="Arial" w:cs="Arial"/>
          <w:b/>
          <w:color w:val="auto"/>
          <w:sz w:val="24"/>
        </w:rPr>
        <w:lastRenderedPageBreak/>
        <w:t>2.2.</w:t>
      </w:r>
      <w:r w:rsidRPr="00154C4D">
        <w:rPr>
          <w:rFonts w:ascii="Arial" w:hAnsi="Arial" w:cs="Arial"/>
          <w:b/>
          <w:color w:val="auto"/>
          <w:sz w:val="24"/>
        </w:rPr>
        <w:tab/>
      </w:r>
      <w:r>
        <w:rPr>
          <w:rFonts w:ascii="Arial" w:hAnsi="Arial" w:cs="Arial"/>
          <w:b/>
          <w:color w:val="auto"/>
          <w:sz w:val="24"/>
        </w:rPr>
        <w:t>ENTITY-RELATIONSHIP DIAGRAM</w:t>
      </w:r>
      <w:bookmarkEnd w:id="11"/>
    </w:p>
    <w:p w:rsidR="00EA62B8" w:rsidRDefault="00EA62B8" w:rsidP="00EA62B8">
      <w:pPr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Chen’s Notation</w:t>
      </w:r>
    </w:p>
    <w:p w:rsidR="001A76C0" w:rsidRDefault="00D163F4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34688" behindDoc="1" locked="0" layoutInCell="1" allowOverlap="1">
            <wp:simplePos x="0" y="0"/>
            <wp:positionH relativeFrom="margin">
              <wp:posOffset>285750</wp:posOffset>
            </wp:positionH>
            <wp:positionV relativeFrom="paragraph">
              <wp:posOffset>163830</wp:posOffset>
            </wp:positionV>
            <wp:extent cx="5183505" cy="2874645"/>
            <wp:effectExtent l="1905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6B1071" w:rsidRDefault="006B1071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9514D9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37760" behindDoc="1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114263</wp:posOffset>
            </wp:positionV>
            <wp:extent cx="5940316" cy="3609939"/>
            <wp:effectExtent l="19050" t="0" r="3284" b="0"/>
            <wp:wrapNone/>
            <wp:docPr id="2" name="Picture 0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316" cy="3609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1A76C0" w:rsidRDefault="001A76C0" w:rsidP="001A76C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F93D5E" w:rsidRDefault="00F93D5E" w:rsidP="00C3545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D043A" w:rsidRDefault="00BD043A" w:rsidP="00C3545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D043A" w:rsidRDefault="00BD043A" w:rsidP="00C3545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93D5E" w:rsidRDefault="00F93D5E" w:rsidP="00C3545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Crow’s Foot</w:t>
      </w:r>
    </w:p>
    <w:p w:rsidR="00F93D5E" w:rsidRDefault="00526BB4" w:rsidP="00C3545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008543" cy="6172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rows fo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075" cy="6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D5E" w:rsidRDefault="00F93D5E" w:rsidP="00C3545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F93D5E" w:rsidRDefault="00F93D5E" w:rsidP="00C3545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57E05" w:rsidRDefault="00257E05" w:rsidP="00C3545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257E05" w:rsidRDefault="00257E05" w:rsidP="00C3545C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3545C" w:rsidRPr="00E70C46" w:rsidRDefault="00154C4D" w:rsidP="00E70C46">
      <w:pPr>
        <w:pStyle w:val="Heading2"/>
        <w:rPr>
          <w:rFonts w:ascii="Arial" w:hAnsi="Arial" w:cs="Arial"/>
          <w:b/>
          <w:color w:val="auto"/>
          <w:sz w:val="24"/>
        </w:rPr>
      </w:pPr>
      <w:bookmarkStart w:id="12" w:name="_Toc496558567"/>
      <w:r w:rsidRPr="00154C4D">
        <w:rPr>
          <w:rFonts w:ascii="Arial" w:hAnsi="Arial" w:cs="Arial"/>
          <w:b/>
          <w:color w:val="auto"/>
          <w:sz w:val="24"/>
        </w:rPr>
        <w:lastRenderedPageBreak/>
        <w:t>2.3.</w:t>
      </w:r>
      <w:r w:rsidRPr="00154C4D">
        <w:rPr>
          <w:rFonts w:ascii="Arial" w:hAnsi="Arial" w:cs="Arial"/>
          <w:b/>
          <w:color w:val="auto"/>
          <w:sz w:val="24"/>
        </w:rPr>
        <w:tab/>
        <w:t>NORMALIZED RELATIONS</w:t>
      </w:r>
      <w:bookmarkEnd w:id="12"/>
    </w:p>
    <w:p w:rsidR="00C3545C" w:rsidRDefault="00F93D5E" w:rsidP="00C3545C">
      <w:pPr>
        <w:spacing w:line="360" w:lineRule="auto"/>
        <w:ind w:left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</w:t>
      </w:r>
      <w:r w:rsidRPr="00F93D5E">
        <w:rPr>
          <w:rFonts w:ascii="Arial" w:hAnsi="Arial" w:cs="Arial"/>
          <w:sz w:val="24"/>
          <w:szCs w:val="24"/>
          <w:vertAlign w:val="superscript"/>
        </w:rPr>
        <w:t>rd</w:t>
      </w:r>
      <w:r>
        <w:rPr>
          <w:rFonts w:ascii="Arial" w:hAnsi="Arial" w:cs="Arial"/>
          <w:sz w:val="24"/>
          <w:szCs w:val="24"/>
        </w:rPr>
        <w:t xml:space="preserve"> Normal Form</w:t>
      </w:r>
    </w:p>
    <w:p w:rsidR="00BD7C0F" w:rsidRDefault="004E75D1" w:rsidP="004E75D1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635750" cy="72104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orma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375" cy="722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C4D" w:rsidRDefault="00E60174" w:rsidP="00A77067">
      <w:pPr>
        <w:pStyle w:val="Heading2"/>
        <w:rPr>
          <w:rFonts w:ascii="Arial" w:hAnsi="Arial" w:cs="Arial"/>
          <w:b/>
          <w:color w:val="auto"/>
          <w:sz w:val="24"/>
          <w:szCs w:val="24"/>
        </w:rPr>
      </w:pPr>
      <w:bookmarkStart w:id="13" w:name="_Toc496558568"/>
      <w:r>
        <w:rPr>
          <w:rFonts w:ascii="Arial" w:hAnsi="Arial" w:cs="Arial"/>
          <w:b/>
          <w:noProof/>
          <w:color w:val="auto"/>
          <w:sz w:val="24"/>
          <w:szCs w:val="24"/>
        </w:rPr>
        <w:lastRenderedPageBreak/>
        <w:drawing>
          <wp:anchor distT="0" distB="0" distL="114300" distR="114300" simplePos="0" relativeHeight="25164390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5791200" cy="4857750"/>
            <wp:effectExtent l="0" t="0" r="0" b="0"/>
            <wp:wrapTight wrapText="bothSides">
              <wp:wrapPolygon edited="0">
                <wp:start x="0" y="0"/>
                <wp:lineTo x="0" y="21515"/>
                <wp:lineTo x="21529" y="21515"/>
                <wp:lineTo x="21529" y="0"/>
                <wp:lineTo x="0" y="0"/>
              </wp:wrapPolygon>
            </wp:wrapTight>
            <wp:docPr id="1" name="Picture 0" descr="D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4C4D" w:rsidRPr="00154C4D">
        <w:rPr>
          <w:rFonts w:ascii="Arial" w:hAnsi="Arial" w:cs="Arial"/>
          <w:b/>
          <w:color w:val="auto"/>
          <w:sz w:val="24"/>
          <w:szCs w:val="24"/>
        </w:rPr>
        <w:t>2.4.</w:t>
      </w:r>
      <w:r w:rsidR="00154C4D" w:rsidRPr="00154C4D">
        <w:rPr>
          <w:rFonts w:ascii="Arial" w:hAnsi="Arial" w:cs="Arial"/>
          <w:b/>
          <w:color w:val="auto"/>
          <w:sz w:val="24"/>
          <w:szCs w:val="24"/>
        </w:rPr>
        <w:tab/>
        <w:t>DATA DICTIONARY</w:t>
      </w:r>
      <w:bookmarkEnd w:id="13"/>
    </w:p>
    <w:p w:rsidR="0025452F" w:rsidRPr="0025452F" w:rsidRDefault="0025452F" w:rsidP="0025452F"/>
    <w:p w:rsidR="0025452F" w:rsidRDefault="0025452F" w:rsidP="00C3545C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25452F" w:rsidRDefault="0025452F" w:rsidP="00C3545C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25452F" w:rsidRDefault="004E3820" w:rsidP="00C3545C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noProof/>
          <w:sz w:val="24"/>
          <w:szCs w:val="24"/>
        </w:rPr>
        <w:lastRenderedPageBreak/>
        <w:t xml:space="preserve">  </w:t>
      </w:r>
      <w:r w:rsidR="007C25F7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5857875" cy="57004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dInf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605" cy="57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3F4">
        <w:rPr>
          <w:rFonts w:ascii="Arial" w:hAnsi="Arial" w:cs="Arial"/>
          <w:i/>
          <w:noProof/>
          <w:sz w:val="24"/>
          <w:szCs w:val="24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44450</wp:posOffset>
            </wp:positionH>
            <wp:positionV relativeFrom="paragraph">
              <wp:posOffset>5843270</wp:posOffset>
            </wp:positionV>
            <wp:extent cx="5949950" cy="1676400"/>
            <wp:effectExtent l="19050" t="0" r="0" b="0"/>
            <wp:wrapTight wrapText="bothSides">
              <wp:wrapPolygon edited="0">
                <wp:start x="-69" y="0"/>
                <wp:lineTo x="-69" y="21355"/>
                <wp:lineTo x="21577" y="21355"/>
                <wp:lineTo x="21577" y="0"/>
                <wp:lineTo x="-69" y="0"/>
              </wp:wrapPolygon>
            </wp:wrapTight>
            <wp:docPr id="8" name="Picture 7" descr="D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75D78" w:rsidRDefault="00723C44" w:rsidP="00C3545C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noProof/>
          <w:sz w:val="24"/>
          <w:szCs w:val="24"/>
        </w:rPr>
        <w:lastRenderedPageBreak/>
        <w:t xml:space="preserve"> </w:t>
      </w:r>
      <w:r w:rsidR="0028302E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5964732" cy="2571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ysLog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010" cy="257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noProof/>
          <w:sz w:val="24"/>
          <w:szCs w:val="24"/>
        </w:rPr>
        <w:t xml:space="preserve"> </w:t>
      </w:r>
      <w:r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5970824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rtInf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443" cy="322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D78" w:rsidRDefault="00075D78" w:rsidP="00C3545C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9854C6" w:rsidRDefault="009854C6" w:rsidP="009854C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161211" w:rsidRDefault="00161211" w:rsidP="00161211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161211" w:rsidRDefault="00161211" w:rsidP="00C3545C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A162FD" w:rsidRDefault="00A162FD" w:rsidP="00C3545C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075D78" w:rsidRDefault="00075D78" w:rsidP="00C3545C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9854C6" w:rsidRDefault="00D163F4" w:rsidP="00C3545C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28575</wp:posOffset>
            </wp:positionH>
            <wp:positionV relativeFrom="paragraph">
              <wp:posOffset>3017520</wp:posOffset>
            </wp:positionV>
            <wp:extent cx="5943600" cy="4277360"/>
            <wp:effectExtent l="0" t="0" r="0" b="8890"/>
            <wp:wrapTight wrapText="bothSides">
              <wp:wrapPolygon edited="0">
                <wp:start x="0" y="0"/>
                <wp:lineTo x="0" y="21549"/>
                <wp:lineTo x="21531" y="21549"/>
                <wp:lineTo x="21531" y="0"/>
                <wp:lineTo x="0" y="0"/>
              </wp:wrapPolygon>
            </wp:wrapTight>
            <wp:docPr id="14" name="Picture 13" descr="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D7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813C5">
        <w:rPr>
          <w:rFonts w:ascii="Arial" w:hAnsi="Arial" w:cs="Arial"/>
          <w:i/>
          <w:noProof/>
          <w:sz w:val="24"/>
          <w:szCs w:val="24"/>
        </w:rPr>
        <w:drawing>
          <wp:inline distT="0" distB="0" distL="0" distR="0">
            <wp:extent cx="5955463" cy="2924175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icke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131" cy="29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F4" w:rsidRDefault="00D163F4" w:rsidP="00D163F4">
      <w:pPr>
        <w:pStyle w:val="Heading2"/>
        <w:rPr>
          <w:rFonts w:ascii="Arial" w:hAnsi="Arial" w:cs="Arial"/>
          <w:b/>
          <w:color w:val="auto"/>
          <w:sz w:val="24"/>
          <w:szCs w:val="24"/>
        </w:rPr>
      </w:pPr>
      <w:bookmarkStart w:id="14" w:name="_Toc496558569"/>
      <w:r w:rsidRPr="00154C4D">
        <w:rPr>
          <w:rFonts w:ascii="Arial" w:hAnsi="Arial" w:cs="Arial"/>
          <w:b/>
          <w:color w:val="auto"/>
          <w:sz w:val="24"/>
          <w:szCs w:val="24"/>
        </w:rPr>
        <w:lastRenderedPageBreak/>
        <w:t>2.5.</w:t>
      </w:r>
      <w:r w:rsidRPr="00154C4D">
        <w:rPr>
          <w:rFonts w:ascii="Arial" w:hAnsi="Arial" w:cs="Arial"/>
          <w:b/>
          <w:color w:val="auto"/>
          <w:sz w:val="24"/>
          <w:szCs w:val="24"/>
        </w:rPr>
        <w:tab/>
        <w:t>DATABASE DIAGRAM</w:t>
      </w:r>
      <w:bookmarkEnd w:id="14"/>
    </w:p>
    <w:p w:rsidR="006E1682" w:rsidRDefault="006E1682" w:rsidP="00D163F4">
      <w:r>
        <w:rPr>
          <w:rFonts w:ascii="Arial" w:hAnsi="Arial" w:cs="Arial"/>
          <w:noProof/>
          <w:sz w:val="24"/>
          <w:szCs w:val="24"/>
        </w:rPr>
        <w:t xml:space="preserve">             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EEA559" wp14:editId="014A3BC6">
            <wp:extent cx="4743450" cy="69443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tabase Diagr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741" cy="695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682" w:rsidRPr="00A43C0E" w:rsidRDefault="006E1682" w:rsidP="00D163F4"/>
    <w:p w:rsidR="00E70DC2" w:rsidRDefault="00E70DC2" w:rsidP="00D163F4">
      <w:pPr>
        <w:pStyle w:val="Heading1"/>
        <w:spacing w:before="0" w:line="360" w:lineRule="auto"/>
        <w:jc w:val="center"/>
        <w:rPr>
          <w:rFonts w:ascii="Arial" w:hAnsi="Arial" w:cs="Arial"/>
          <w:b/>
          <w:color w:val="auto"/>
          <w:sz w:val="28"/>
        </w:rPr>
      </w:pPr>
      <w:bookmarkStart w:id="15" w:name="_Toc496558570"/>
    </w:p>
    <w:p w:rsidR="00D163F4" w:rsidRPr="00FC4794" w:rsidRDefault="00D163F4" w:rsidP="00D163F4">
      <w:pPr>
        <w:pStyle w:val="Heading1"/>
        <w:spacing w:before="0" w:line="360" w:lineRule="auto"/>
        <w:jc w:val="center"/>
        <w:rPr>
          <w:rFonts w:ascii="Arial" w:hAnsi="Arial" w:cs="Arial"/>
          <w:b/>
          <w:color w:val="auto"/>
          <w:sz w:val="28"/>
        </w:rPr>
      </w:pPr>
      <w:r w:rsidRPr="00FC4794">
        <w:rPr>
          <w:rFonts w:ascii="Arial" w:hAnsi="Arial" w:cs="Arial"/>
          <w:b/>
          <w:color w:val="auto"/>
          <w:sz w:val="28"/>
        </w:rPr>
        <w:t>PART II</w:t>
      </w:r>
      <w:r>
        <w:rPr>
          <w:rFonts w:ascii="Arial" w:hAnsi="Arial" w:cs="Arial"/>
          <w:b/>
          <w:color w:val="auto"/>
          <w:sz w:val="28"/>
        </w:rPr>
        <w:t>I</w:t>
      </w:r>
      <w:r w:rsidRPr="00FC4794">
        <w:rPr>
          <w:rFonts w:ascii="Arial" w:hAnsi="Arial" w:cs="Arial"/>
          <w:b/>
          <w:color w:val="auto"/>
          <w:sz w:val="28"/>
        </w:rPr>
        <w:t xml:space="preserve"> – APPLICATION SPECIFICATIONS REPORT</w:t>
      </w:r>
      <w:bookmarkEnd w:id="15"/>
    </w:p>
    <w:p w:rsidR="00D163F4" w:rsidRDefault="00D163F4" w:rsidP="00D163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163F4" w:rsidRPr="00A63634" w:rsidRDefault="00D163F4" w:rsidP="00D163F4">
      <w:pPr>
        <w:pStyle w:val="Heading2"/>
        <w:rPr>
          <w:rFonts w:ascii="Arial" w:hAnsi="Arial" w:cs="Arial"/>
          <w:b/>
          <w:color w:val="auto"/>
          <w:sz w:val="24"/>
        </w:rPr>
      </w:pPr>
      <w:bookmarkStart w:id="16" w:name="_Toc496558571"/>
      <w:r>
        <w:rPr>
          <w:rFonts w:ascii="Arial" w:hAnsi="Arial" w:cs="Arial"/>
          <w:b/>
          <w:color w:val="auto"/>
          <w:sz w:val="24"/>
        </w:rPr>
        <w:t>3</w:t>
      </w:r>
      <w:r w:rsidRPr="00A63634">
        <w:rPr>
          <w:rFonts w:ascii="Arial" w:hAnsi="Arial" w:cs="Arial"/>
          <w:b/>
          <w:color w:val="auto"/>
          <w:sz w:val="24"/>
        </w:rPr>
        <w:t>.1.</w:t>
      </w:r>
      <w:r w:rsidRPr="00A63634">
        <w:rPr>
          <w:rFonts w:ascii="Arial" w:hAnsi="Arial" w:cs="Arial"/>
          <w:b/>
          <w:color w:val="auto"/>
          <w:sz w:val="24"/>
        </w:rPr>
        <w:tab/>
        <w:t>APPLICATION DESCRIPTION</w:t>
      </w:r>
      <w:bookmarkEnd w:id="16"/>
    </w:p>
    <w:p w:rsidR="00D163F4" w:rsidRPr="001D1D26" w:rsidRDefault="00D163F4" w:rsidP="00D163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163F4" w:rsidRDefault="00D163F4" w:rsidP="00D163F4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 w:rsidRPr="001D1D26">
        <w:rPr>
          <w:rFonts w:ascii="Arial" w:hAnsi="Arial" w:cs="Arial"/>
          <w:sz w:val="24"/>
          <w:szCs w:val="24"/>
        </w:rPr>
        <w:t>The e-Ventory is a management system that will help organizers organize events automated</w:t>
      </w:r>
      <w:r>
        <w:rPr>
          <w:rFonts w:ascii="Arial" w:hAnsi="Arial" w:cs="Arial"/>
          <w:sz w:val="24"/>
          <w:szCs w:val="24"/>
        </w:rPr>
        <w:t xml:space="preserve"> and</w:t>
      </w:r>
      <w:r w:rsidRPr="001D1D26">
        <w:rPr>
          <w:rFonts w:ascii="Arial" w:hAnsi="Arial" w:cs="Arial"/>
          <w:sz w:val="24"/>
          <w:szCs w:val="24"/>
        </w:rPr>
        <w:t xml:space="preserve"> that will save time in managing an event.</w:t>
      </w:r>
      <w:r>
        <w:rPr>
          <w:rFonts w:ascii="Arial" w:hAnsi="Arial" w:cs="Arial"/>
          <w:sz w:val="24"/>
          <w:szCs w:val="24"/>
        </w:rPr>
        <w:t xml:space="preserve"> T</w:t>
      </w:r>
      <w:r w:rsidRPr="001D1D26">
        <w:rPr>
          <w:rFonts w:ascii="Arial" w:hAnsi="Arial" w:cs="Arial"/>
          <w:sz w:val="24"/>
          <w:szCs w:val="24"/>
        </w:rPr>
        <w:t>he said system will post the events and announcements through fb and will produce a QR Verification Code for the tickets to tell if the tickets are legitimate.</w:t>
      </w:r>
    </w:p>
    <w:p w:rsidR="00D163F4" w:rsidRDefault="00D163F4" w:rsidP="00D163F4">
      <w:pPr>
        <w:pStyle w:val="Heading2"/>
        <w:rPr>
          <w:rFonts w:ascii="Arial" w:hAnsi="Arial" w:cs="Arial"/>
          <w:b/>
          <w:color w:val="auto"/>
          <w:sz w:val="24"/>
          <w:szCs w:val="24"/>
        </w:rPr>
      </w:pPr>
    </w:p>
    <w:p w:rsidR="00D163F4" w:rsidRPr="00A63634" w:rsidRDefault="00D163F4" w:rsidP="00D163F4">
      <w:pPr>
        <w:pStyle w:val="Heading2"/>
        <w:rPr>
          <w:rFonts w:ascii="Arial" w:hAnsi="Arial" w:cs="Arial"/>
          <w:b/>
          <w:sz w:val="24"/>
          <w:szCs w:val="24"/>
        </w:rPr>
      </w:pPr>
      <w:bookmarkStart w:id="17" w:name="_Toc496558572"/>
      <w:r>
        <w:rPr>
          <w:rFonts w:ascii="Arial" w:hAnsi="Arial" w:cs="Arial"/>
          <w:b/>
          <w:color w:val="auto"/>
          <w:sz w:val="24"/>
          <w:szCs w:val="24"/>
        </w:rPr>
        <w:t>3</w:t>
      </w:r>
      <w:r w:rsidRPr="00A63634">
        <w:rPr>
          <w:rFonts w:ascii="Arial" w:hAnsi="Arial" w:cs="Arial"/>
          <w:b/>
          <w:color w:val="auto"/>
          <w:sz w:val="24"/>
          <w:szCs w:val="24"/>
        </w:rPr>
        <w:t>.2.</w:t>
      </w:r>
      <w:r w:rsidRPr="00A63634">
        <w:rPr>
          <w:rFonts w:ascii="Arial" w:hAnsi="Arial" w:cs="Arial"/>
          <w:b/>
          <w:color w:val="auto"/>
          <w:sz w:val="24"/>
          <w:szCs w:val="24"/>
        </w:rPr>
        <w:tab/>
        <w:t>PROSPECT USERS OF THE SYSTEM</w:t>
      </w:r>
      <w:bookmarkEnd w:id="17"/>
    </w:p>
    <w:p w:rsidR="00D163F4" w:rsidRDefault="00D163F4" w:rsidP="00D163F4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D163F4" w:rsidRPr="0057099E" w:rsidRDefault="00D163F4" w:rsidP="0057099E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  <w:r w:rsidRPr="00395DC0">
        <w:rPr>
          <w:rFonts w:ascii="Arial" w:hAnsi="Arial" w:cs="Arial"/>
          <w:sz w:val="24"/>
          <w:szCs w:val="24"/>
        </w:rPr>
        <w:t>Event Organizers who organize events such as debuts, weddings, concerts</w:t>
      </w:r>
      <w:r>
        <w:rPr>
          <w:rFonts w:ascii="Arial" w:hAnsi="Arial" w:cs="Arial"/>
          <w:sz w:val="24"/>
          <w:szCs w:val="24"/>
        </w:rPr>
        <w:t>, meetings, seminars and etc.</w:t>
      </w:r>
    </w:p>
    <w:p w:rsidR="00D163F4" w:rsidRDefault="00D163F4" w:rsidP="00D163F4">
      <w:pPr>
        <w:pStyle w:val="Heading2"/>
        <w:rPr>
          <w:rFonts w:ascii="Arial" w:hAnsi="Arial" w:cs="Arial"/>
          <w:b/>
          <w:color w:val="auto"/>
          <w:sz w:val="24"/>
          <w:szCs w:val="24"/>
        </w:rPr>
      </w:pPr>
      <w:bookmarkStart w:id="18" w:name="_Toc496558573"/>
      <w:r>
        <w:rPr>
          <w:rFonts w:ascii="Arial" w:hAnsi="Arial" w:cs="Arial"/>
          <w:b/>
          <w:color w:val="auto"/>
          <w:sz w:val="24"/>
          <w:szCs w:val="24"/>
        </w:rPr>
        <w:t>3.3</w:t>
      </w:r>
      <w:r w:rsidRPr="00A63634">
        <w:rPr>
          <w:rFonts w:ascii="Arial" w:hAnsi="Arial" w:cs="Arial"/>
          <w:b/>
          <w:color w:val="auto"/>
          <w:sz w:val="24"/>
          <w:szCs w:val="24"/>
        </w:rPr>
        <w:t>.</w:t>
      </w:r>
      <w:r w:rsidRPr="00A63634">
        <w:rPr>
          <w:rFonts w:ascii="Arial" w:hAnsi="Arial" w:cs="Arial"/>
          <w:b/>
          <w:color w:val="auto"/>
          <w:sz w:val="24"/>
          <w:szCs w:val="24"/>
        </w:rPr>
        <w:tab/>
        <w:t>FEATURES SPECIFICATION</w:t>
      </w:r>
      <w:bookmarkEnd w:id="18"/>
    </w:p>
    <w:p w:rsidR="000C14C9" w:rsidRDefault="000C14C9" w:rsidP="00D163F4"/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5"/>
        <w:gridCol w:w="1467"/>
        <w:gridCol w:w="7633"/>
      </w:tblGrid>
      <w:tr w:rsidR="003C054E" w:rsidRPr="008A3A98" w:rsidTr="00571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2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633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Feat-001</w:t>
            </w:r>
          </w:p>
        </w:tc>
      </w:tr>
      <w:tr w:rsidR="003C054E" w:rsidRPr="008A3A98" w:rsidTr="00571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2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33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Accounts</w:t>
            </w:r>
          </w:p>
        </w:tc>
      </w:tr>
      <w:tr w:rsidR="003C054E" w:rsidRPr="008A3A98" w:rsidTr="00571B15">
        <w:trPr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2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33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 w:rsidRPr="00D226D3">
              <w:rPr>
                <w:rFonts w:ascii="Arial Narrow" w:hAnsi="Arial Narrow" w:cs="Arial"/>
                <w:szCs w:val="24"/>
              </w:rPr>
              <w:t>BR_008</w:t>
            </w:r>
          </w:p>
        </w:tc>
      </w:tr>
      <w:tr w:rsidR="003C054E" w:rsidRPr="008A3A98" w:rsidTr="00571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571B15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0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i/>
                <w:szCs w:val="24"/>
              </w:rPr>
              <w:t>A user should be able to create accounts and log in to the system.</w:t>
            </w:r>
          </w:p>
        </w:tc>
      </w:tr>
    </w:tbl>
    <w:p w:rsidR="003C054E" w:rsidRDefault="003C054E" w:rsidP="003C054E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5"/>
        <w:gridCol w:w="1467"/>
        <w:gridCol w:w="7633"/>
      </w:tblGrid>
      <w:tr w:rsidR="003C054E" w:rsidRPr="008A3A98" w:rsidTr="00571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2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633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Feat-002</w:t>
            </w:r>
          </w:p>
        </w:tc>
      </w:tr>
      <w:tr w:rsidR="003C054E" w:rsidRPr="008A3A98" w:rsidTr="00571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2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33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Add event</w:t>
            </w:r>
          </w:p>
        </w:tc>
      </w:tr>
      <w:tr w:rsidR="003C054E" w:rsidRPr="008A3A98" w:rsidTr="00571B15">
        <w:trPr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2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33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 w:rsidRPr="00D226D3">
              <w:rPr>
                <w:rFonts w:ascii="Arial Narrow" w:hAnsi="Arial Narrow" w:cs="Arial"/>
                <w:szCs w:val="24"/>
              </w:rPr>
              <w:t>BR_003</w:t>
            </w:r>
          </w:p>
        </w:tc>
      </w:tr>
      <w:tr w:rsidR="003C054E" w:rsidRPr="008A3A98" w:rsidTr="00571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571B15">
        <w:trPr>
          <w:trHeight w:val="4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0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i/>
                <w:szCs w:val="24"/>
              </w:rPr>
              <w:t>A user should be able to add events</w:t>
            </w:r>
            <w:r w:rsidRPr="008A3A98">
              <w:rPr>
                <w:rFonts w:ascii="Arial Narrow" w:hAnsi="Arial Narrow" w:cs="Arial"/>
                <w:i/>
                <w:szCs w:val="24"/>
              </w:rPr>
              <w:t>.</w:t>
            </w:r>
          </w:p>
        </w:tc>
      </w:tr>
    </w:tbl>
    <w:p w:rsidR="003C054E" w:rsidRDefault="003C054E" w:rsidP="003C05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3D33DB" w:rsidRDefault="003D33DB" w:rsidP="003C05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5"/>
        <w:gridCol w:w="1464"/>
        <w:gridCol w:w="7636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lastRenderedPageBreak/>
              <w:t>F</w:t>
            </w:r>
            <w:r w:rsidRPr="008A3A98">
              <w:rPr>
                <w:rFonts w:ascii="Arial Narrow" w:hAnsi="Arial Narrow" w:cs="Arial"/>
                <w:szCs w:val="24"/>
              </w:rPr>
              <w:t>eature ID: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Feat-003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Update event</w:t>
            </w:r>
          </w:p>
        </w:tc>
      </w:tr>
      <w:tr w:rsidR="003C054E" w:rsidRPr="008A3A98" w:rsidTr="00EC7D24">
        <w:trPr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 w:rsidRPr="00D226D3">
              <w:rPr>
                <w:rFonts w:ascii="Arial Narrow" w:hAnsi="Arial Narrow" w:cs="Arial"/>
                <w:szCs w:val="24"/>
              </w:rPr>
              <w:t>BR_003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0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i/>
                <w:szCs w:val="24"/>
              </w:rPr>
              <w:t>A user should be able to update events</w:t>
            </w:r>
            <w:r w:rsidRPr="008A3A98">
              <w:rPr>
                <w:rFonts w:ascii="Arial Narrow" w:hAnsi="Arial Narrow" w:cs="Arial"/>
                <w:i/>
                <w:szCs w:val="24"/>
              </w:rPr>
              <w:t>.</w:t>
            </w:r>
          </w:p>
        </w:tc>
      </w:tr>
    </w:tbl>
    <w:p w:rsidR="003C054E" w:rsidRDefault="003C054E" w:rsidP="003C05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5"/>
        <w:gridCol w:w="1464"/>
        <w:gridCol w:w="7636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Feat-004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Delete event</w:t>
            </w:r>
          </w:p>
        </w:tc>
      </w:tr>
      <w:tr w:rsidR="003C054E" w:rsidRPr="008A3A98" w:rsidTr="00EC7D24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 w:rsidRPr="00D226D3">
              <w:rPr>
                <w:rFonts w:ascii="Arial Narrow" w:hAnsi="Arial Narrow" w:cs="Arial"/>
                <w:szCs w:val="24"/>
              </w:rPr>
              <w:t>BR_003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4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0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i/>
                <w:szCs w:val="24"/>
              </w:rPr>
              <w:t>A user should be able to delete events</w:t>
            </w:r>
            <w:r w:rsidRPr="008A3A98">
              <w:rPr>
                <w:rFonts w:ascii="Arial Narrow" w:hAnsi="Arial Narrow" w:cs="Arial"/>
                <w:i/>
                <w:szCs w:val="24"/>
              </w:rPr>
              <w:t>.</w:t>
            </w:r>
          </w:p>
        </w:tc>
      </w:tr>
    </w:tbl>
    <w:p w:rsidR="003C054E" w:rsidRDefault="003C054E" w:rsidP="003C054E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5"/>
        <w:gridCol w:w="1464"/>
        <w:gridCol w:w="7636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Feat-005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Search event</w:t>
            </w:r>
          </w:p>
        </w:tc>
      </w:tr>
      <w:tr w:rsidR="003C054E" w:rsidRPr="008A3A98" w:rsidTr="00EC7D24">
        <w:trPr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BR_001, BR_002, BR_003, BR_004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0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i/>
                <w:szCs w:val="24"/>
              </w:rPr>
              <w:t>A user should be able to search events</w:t>
            </w:r>
            <w:r w:rsidRPr="008A3A98">
              <w:rPr>
                <w:rFonts w:ascii="Arial Narrow" w:hAnsi="Arial Narrow" w:cs="Arial"/>
                <w:i/>
                <w:szCs w:val="24"/>
              </w:rPr>
              <w:t>.</w:t>
            </w:r>
          </w:p>
        </w:tc>
      </w:tr>
    </w:tbl>
    <w:p w:rsidR="000C14C9" w:rsidRDefault="000C14C9" w:rsidP="003C054E"/>
    <w:p w:rsidR="002122D6" w:rsidRDefault="002122D6" w:rsidP="003C054E"/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3"/>
        <w:gridCol w:w="1461"/>
        <w:gridCol w:w="7641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Feat-006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Facebook group announcement</w:t>
            </w:r>
          </w:p>
        </w:tc>
      </w:tr>
      <w:tr w:rsidR="003C054E" w:rsidRPr="008A3A98" w:rsidTr="00EC7D24">
        <w:trPr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 w:rsidRPr="009875A3">
              <w:rPr>
                <w:rFonts w:ascii="Arial Narrow" w:hAnsi="Arial Narrow" w:cs="Arial"/>
                <w:szCs w:val="24"/>
              </w:rPr>
              <w:t>BR_008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4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2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i/>
                <w:szCs w:val="24"/>
              </w:rPr>
              <w:t>A user should be able to announce on Facebook about the details of events.</w:t>
            </w:r>
          </w:p>
        </w:tc>
      </w:tr>
    </w:tbl>
    <w:p w:rsidR="003C054E" w:rsidRDefault="003C054E" w:rsidP="003C054E"/>
    <w:p w:rsidR="002122D6" w:rsidRDefault="002122D6" w:rsidP="003C054E"/>
    <w:p w:rsidR="002122D6" w:rsidRDefault="002122D6" w:rsidP="003C054E"/>
    <w:p w:rsidR="002122D6" w:rsidRDefault="002122D6" w:rsidP="003C054E"/>
    <w:p w:rsidR="002122D6" w:rsidRDefault="002122D6" w:rsidP="003C054E"/>
    <w:p w:rsidR="002122D6" w:rsidRDefault="002122D6" w:rsidP="003C054E"/>
    <w:p w:rsidR="003C054E" w:rsidRDefault="003C054E" w:rsidP="003C054E"/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4"/>
        <w:gridCol w:w="1462"/>
        <w:gridCol w:w="7639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lastRenderedPageBreak/>
              <w:t>Feature ID:</w:t>
            </w:r>
          </w:p>
        </w:tc>
        <w:tc>
          <w:tcPr>
            <w:tcW w:w="7639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Feat-007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39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Registration of Participants</w:t>
            </w:r>
          </w:p>
        </w:tc>
      </w:tr>
      <w:tr w:rsidR="003C054E" w:rsidRPr="008A3A98" w:rsidTr="00EC7D24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39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 w:rsidRPr="009875A3">
              <w:rPr>
                <w:rFonts w:ascii="Arial Narrow" w:hAnsi="Arial Narrow" w:cs="Arial"/>
                <w:szCs w:val="24"/>
              </w:rPr>
              <w:t>BR_005</w:t>
            </w:r>
            <w:r>
              <w:rPr>
                <w:rFonts w:ascii="Arial Narrow" w:hAnsi="Arial Narrow" w:cs="Arial"/>
                <w:szCs w:val="24"/>
              </w:rPr>
              <w:t>, BR_006, BR_007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1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i/>
                <w:szCs w:val="24"/>
              </w:rPr>
              <w:t>A user should be able to register participants.</w:t>
            </w:r>
          </w:p>
        </w:tc>
      </w:tr>
    </w:tbl>
    <w:p w:rsidR="003C054E" w:rsidRDefault="003C054E" w:rsidP="003C054E"/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5"/>
        <w:gridCol w:w="1464"/>
        <w:gridCol w:w="7636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Feat-008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Ticket Payment</w:t>
            </w:r>
          </w:p>
        </w:tc>
      </w:tr>
      <w:tr w:rsidR="003C054E" w:rsidRPr="008A3A98" w:rsidTr="00EC7D24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BR_007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0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i/>
                <w:szCs w:val="24"/>
              </w:rPr>
              <w:t>A user should be able to view the paid or unpaid participants.</w:t>
            </w:r>
          </w:p>
        </w:tc>
      </w:tr>
    </w:tbl>
    <w:p w:rsidR="003C054E" w:rsidRDefault="003C054E" w:rsidP="003C054E"/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5"/>
        <w:gridCol w:w="1464"/>
        <w:gridCol w:w="7636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Feat-009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QR Code</w:t>
            </w:r>
          </w:p>
        </w:tc>
      </w:tr>
      <w:tr w:rsidR="003C054E" w:rsidRPr="008A3A98" w:rsidTr="00EC7D24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9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36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 w:rsidRPr="009875A3">
              <w:rPr>
                <w:rFonts w:ascii="Arial Narrow" w:hAnsi="Arial Narrow" w:cs="Arial"/>
                <w:szCs w:val="24"/>
              </w:rPr>
              <w:t>BR_009</w:t>
            </w:r>
            <w:r>
              <w:rPr>
                <w:rFonts w:ascii="Arial Narrow" w:hAnsi="Arial Narrow" w:cs="Arial"/>
                <w:szCs w:val="24"/>
              </w:rPr>
              <w:t>, BR_010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0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i/>
                <w:szCs w:val="24"/>
              </w:rPr>
              <w:t>A user should be able to produce a QR Code for the tickets.</w:t>
            </w:r>
          </w:p>
        </w:tc>
      </w:tr>
    </w:tbl>
    <w:p w:rsidR="007E71C8" w:rsidRDefault="007E71C8" w:rsidP="003C054E"/>
    <w:p w:rsidR="007E71C8" w:rsidRPr="009E21E6" w:rsidRDefault="007E71C8" w:rsidP="003C054E"/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4"/>
        <w:gridCol w:w="1462"/>
        <w:gridCol w:w="7639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639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Feat-010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39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Dashboard</w:t>
            </w:r>
          </w:p>
        </w:tc>
      </w:tr>
      <w:tr w:rsidR="003C054E" w:rsidRPr="008A3A98" w:rsidTr="00EC7D24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6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39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BR_008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8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4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1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i/>
                <w:szCs w:val="24"/>
              </w:rPr>
              <w:t xml:space="preserve">A user should be able to see the </w:t>
            </w:r>
            <w:r>
              <w:rPr>
                <w:rFonts w:ascii="Arial Narrow" w:hAnsi="Arial Narrow" w:cs="Arial"/>
                <w:szCs w:val="24"/>
              </w:rPr>
              <w:t>number of events, upcoming events, number of registered admins and the number of participants.</w:t>
            </w:r>
          </w:p>
        </w:tc>
      </w:tr>
    </w:tbl>
    <w:p w:rsidR="003C054E" w:rsidRDefault="003C054E" w:rsidP="003C054E"/>
    <w:p w:rsidR="002122D6" w:rsidRDefault="002122D6" w:rsidP="003C054E"/>
    <w:p w:rsidR="002122D6" w:rsidRDefault="002122D6" w:rsidP="003C054E"/>
    <w:p w:rsidR="002122D6" w:rsidRDefault="002122D6" w:rsidP="003C054E"/>
    <w:p w:rsidR="002122D6" w:rsidRDefault="002122D6" w:rsidP="003C054E"/>
    <w:p w:rsidR="002122D6" w:rsidRDefault="002122D6" w:rsidP="003C054E"/>
    <w:p w:rsidR="003C054E" w:rsidRPr="00B50D62" w:rsidRDefault="003C054E" w:rsidP="003C054E"/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3"/>
        <w:gridCol w:w="1461"/>
        <w:gridCol w:w="7641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lastRenderedPageBreak/>
              <w:t>Feature ID: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Feat-011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System Logs</w:t>
            </w:r>
          </w:p>
        </w:tc>
      </w:tr>
      <w:tr w:rsidR="003C054E" w:rsidRPr="008A3A98" w:rsidTr="00EC7D24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BR_005, BR_006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2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to see the admins who create, update, delete an event.</w:t>
            </w:r>
          </w:p>
        </w:tc>
      </w:tr>
    </w:tbl>
    <w:p w:rsidR="003C054E" w:rsidRDefault="003C054E" w:rsidP="003C054E"/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3"/>
        <w:gridCol w:w="1461"/>
        <w:gridCol w:w="7641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Feat-012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System Logs</w:t>
            </w:r>
          </w:p>
        </w:tc>
      </w:tr>
      <w:tr w:rsidR="003C054E" w:rsidRPr="008A3A98" w:rsidTr="00EC7D24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BR_005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2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 xml:space="preserve">The user will be able to see the participants </w:t>
            </w:r>
            <w:r w:rsidR="0057099E">
              <w:rPr>
                <w:rFonts w:ascii="Arial Narrow" w:hAnsi="Arial Narrow" w:cs="Arial"/>
                <w:szCs w:val="24"/>
              </w:rPr>
              <w:t xml:space="preserve">who paid </w:t>
            </w:r>
            <w:r>
              <w:rPr>
                <w:rFonts w:ascii="Arial Narrow" w:hAnsi="Arial Narrow" w:cs="Arial"/>
                <w:szCs w:val="24"/>
              </w:rPr>
              <w:t>in a specific event.</w:t>
            </w:r>
          </w:p>
        </w:tc>
      </w:tr>
    </w:tbl>
    <w:p w:rsidR="003C054E" w:rsidRDefault="003C054E" w:rsidP="003C054E"/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3"/>
        <w:gridCol w:w="1461"/>
        <w:gridCol w:w="7641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Feat-013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Ticket Scanner</w:t>
            </w:r>
          </w:p>
        </w:tc>
      </w:tr>
      <w:tr w:rsidR="003C054E" w:rsidRPr="008A3A98" w:rsidTr="00EC7D24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BR_004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2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to scan the tickets.</w:t>
            </w:r>
          </w:p>
        </w:tc>
      </w:tr>
    </w:tbl>
    <w:p w:rsidR="003C054E" w:rsidRDefault="003C054E" w:rsidP="003C054E"/>
    <w:tbl>
      <w:tblPr>
        <w:tblStyle w:val="GridTable4-Accent11"/>
        <w:tblW w:w="9535" w:type="dxa"/>
        <w:tblLook w:val="04A0" w:firstRow="1" w:lastRow="0" w:firstColumn="1" w:lastColumn="0" w:noHBand="0" w:noVBand="1"/>
      </w:tblPr>
      <w:tblGrid>
        <w:gridCol w:w="433"/>
        <w:gridCol w:w="1461"/>
        <w:gridCol w:w="7641"/>
      </w:tblGrid>
      <w:tr w:rsidR="003C054E" w:rsidRPr="008A3A98" w:rsidTr="00EC7D2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Feat-014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Name: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Online Registration</w:t>
            </w:r>
          </w:p>
        </w:tc>
      </w:tr>
      <w:tr w:rsidR="003C054E" w:rsidRPr="008A3A98" w:rsidTr="00EC7D24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4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Business Rule ID:</w:t>
            </w:r>
          </w:p>
        </w:tc>
        <w:tc>
          <w:tcPr>
            <w:tcW w:w="7641" w:type="dxa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BR_007</w:t>
            </w:r>
          </w:p>
        </w:tc>
      </w:tr>
      <w:tr w:rsidR="003C054E" w:rsidRPr="008A3A98" w:rsidTr="00EC7D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35" w:type="dxa"/>
            <w:gridSpan w:val="3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User Story:</w:t>
            </w:r>
          </w:p>
        </w:tc>
      </w:tr>
      <w:tr w:rsidR="003C054E" w:rsidRPr="008A3A98" w:rsidTr="00EC7D24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3" w:type="dxa"/>
          </w:tcPr>
          <w:p w:rsidR="003C054E" w:rsidRPr="008A3A98" w:rsidRDefault="003C054E" w:rsidP="007E71C8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1.</w:t>
            </w:r>
          </w:p>
        </w:tc>
        <w:tc>
          <w:tcPr>
            <w:tcW w:w="9102" w:type="dxa"/>
            <w:gridSpan w:val="2"/>
          </w:tcPr>
          <w:p w:rsidR="003C054E" w:rsidRPr="008A3A98" w:rsidRDefault="003C054E" w:rsidP="007E71C8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i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participants will be able to register online.</w:t>
            </w:r>
          </w:p>
        </w:tc>
      </w:tr>
    </w:tbl>
    <w:p w:rsidR="00D163F4" w:rsidRPr="004C1D87" w:rsidRDefault="00D163F4" w:rsidP="00D163F4"/>
    <w:p w:rsidR="00D163F4" w:rsidRDefault="00D163F4" w:rsidP="00D163F4">
      <w:pPr>
        <w:pStyle w:val="Heading2"/>
        <w:rPr>
          <w:rFonts w:ascii="Arial" w:hAnsi="Arial" w:cs="Arial"/>
          <w:b/>
          <w:color w:val="auto"/>
          <w:sz w:val="24"/>
          <w:szCs w:val="24"/>
        </w:rPr>
      </w:pPr>
    </w:p>
    <w:p w:rsidR="002122D6" w:rsidRDefault="002122D6" w:rsidP="002122D6"/>
    <w:p w:rsidR="002122D6" w:rsidRDefault="002122D6" w:rsidP="002122D6"/>
    <w:p w:rsidR="002122D6" w:rsidRDefault="002122D6" w:rsidP="002122D6"/>
    <w:p w:rsidR="002122D6" w:rsidRDefault="002122D6" w:rsidP="002122D6"/>
    <w:p w:rsidR="002122D6" w:rsidRDefault="002122D6" w:rsidP="002122D6"/>
    <w:p w:rsidR="002122D6" w:rsidRDefault="002122D6" w:rsidP="002122D6"/>
    <w:p w:rsidR="002122D6" w:rsidRPr="002122D6" w:rsidRDefault="002122D6" w:rsidP="002122D6"/>
    <w:p w:rsidR="004C0DA6" w:rsidRDefault="004C0DA6" w:rsidP="004C0DA6">
      <w:pPr>
        <w:pStyle w:val="Heading2"/>
        <w:rPr>
          <w:rFonts w:ascii="Arial" w:hAnsi="Arial" w:cs="Arial"/>
          <w:b/>
          <w:color w:val="auto"/>
          <w:sz w:val="24"/>
          <w:szCs w:val="24"/>
        </w:rPr>
      </w:pPr>
      <w:bookmarkStart w:id="19" w:name="_Toc496558574"/>
      <w:r>
        <w:rPr>
          <w:rFonts w:ascii="Arial" w:hAnsi="Arial" w:cs="Arial"/>
          <w:b/>
          <w:color w:val="auto"/>
          <w:sz w:val="24"/>
          <w:szCs w:val="24"/>
        </w:rPr>
        <w:lastRenderedPageBreak/>
        <w:t>3.4</w:t>
      </w:r>
      <w:r w:rsidRPr="00A63634">
        <w:rPr>
          <w:rFonts w:ascii="Arial" w:hAnsi="Arial" w:cs="Arial"/>
          <w:b/>
          <w:color w:val="auto"/>
          <w:sz w:val="24"/>
          <w:szCs w:val="24"/>
        </w:rPr>
        <w:t>.</w:t>
      </w:r>
      <w:r w:rsidRPr="00A63634">
        <w:rPr>
          <w:rFonts w:ascii="Arial" w:hAnsi="Arial" w:cs="Arial"/>
          <w:b/>
          <w:color w:val="auto"/>
          <w:sz w:val="24"/>
          <w:szCs w:val="24"/>
        </w:rPr>
        <w:tab/>
      </w:r>
      <w:r>
        <w:rPr>
          <w:rFonts w:ascii="Arial" w:hAnsi="Arial" w:cs="Arial"/>
          <w:b/>
          <w:color w:val="auto"/>
          <w:sz w:val="24"/>
          <w:szCs w:val="24"/>
        </w:rPr>
        <w:t>APPLICATION SCREENSHOTS</w:t>
      </w:r>
      <w:bookmarkEnd w:id="19"/>
    </w:p>
    <w:p w:rsidR="004C0DA6" w:rsidRPr="00443F65" w:rsidRDefault="004C0DA6" w:rsidP="004C0DA6"/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Form Name: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Log-In Frame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must enter the correct username and password to log in.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Feat-001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margin">
                  <wp:posOffset>-9525</wp:posOffset>
                </wp:positionH>
                <wp:positionV relativeFrom="paragraph">
                  <wp:posOffset>-3175</wp:posOffset>
                </wp:positionV>
                <wp:extent cx="5943600" cy="1781175"/>
                <wp:effectExtent l="0" t="0" r="0" b="9525"/>
                <wp:wrapNone/>
                <wp:docPr id="72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360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FF4F16" wp14:editId="1889F010">
                                  <wp:extent cx="2714625" cy="1677035"/>
                                  <wp:effectExtent l="0" t="0" r="9525" b="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1- Log-In Window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14625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left:0;text-align:left;margin-left:-.75pt;margin-top:-.25pt;width:468pt;height:140.25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7FF4F16" wp14:editId="1889F010">
                            <wp:extent cx="2714625" cy="1677035"/>
                            <wp:effectExtent l="0" t="0" r="9525" b="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1- Log-In Window.PN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14625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1.0. Log In Frame</w:t>
      </w: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Form Name: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Sign-up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to sign up.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Feat-012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margin">
                  <wp:posOffset>19050</wp:posOffset>
                </wp:positionH>
                <wp:positionV relativeFrom="paragraph">
                  <wp:posOffset>3175</wp:posOffset>
                </wp:positionV>
                <wp:extent cx="5915025" cy="1781175"/>
                <wp:effectExtent l="0" t="0" r="9525" b="9525"/>
                <wp:wrapNone/>
                <wp:docPr id="69" name="Rectangl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15025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836883" wp14:editId="264D2430">
                                  <wp:extent cx="2714625" cy="1677035"/>
                                  <wp:effectExtent l="0" t="0" r="9525" b="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2- Sign-up Window.PN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14625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3" o:spid="_x0000_s1027" style="position:absolute;left:0;text-align:left;margin-left:1.5pt;margin-top:.25pt;width:465.75pt;height:140.2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836883" wp14:editId="264D2430">
                            <wp:extent cx="2714625" cy="1677035"/>
                            <wp:effectExtent l="0" t="0" r="9525" b="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2- Sign-up Window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14625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rPr>
          <w:rFonts w:ascii="Arial" w:hAnsi="Arial" w:cs="Arial"/>
          <w:sz w:val="24"/>
          <w:szCs w:val="24"/>
        </w:rPr>
      </w:pPr>
    </w:p>
    <w:p w:rsidR="004C0DA6" w:rsidRDefault="004C0DA6" w:rsidP="005D0EF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2.0. Sign-Up</w:t>
      </w:r>
    </w:p>
    <w:p w:rsidR="005D0EF8" w:rsidRDefault="005D0EF8" w:rsidP="005D0EF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D0EF8" w:rsidRDefault="005D0EF8" w:rsidP="005D0EF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D0EF8" w:rsidRDefault="005D0EF8" w:rsidP="005D0EF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D0EF8" w:rsidRDefault="005D0EF8" w:rsidP="005D0EF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D0EF8" w:rsidRDefault="005D0EF8" w:rsidP="005D0EF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5D0EF8" w:rsidRPr="00C3545C" w:rsidRDefault="005D0EF8" w:rsidP="005D0EF8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lastRenderedPageBreak/>
              <w:t>Form Name: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Dashboard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see the number of events, upcoming events, number of registered admins and the number of participants.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Feat-001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margin">
                  <wp:posOffset>19050</wp:posOffset>
                </wp:positionH>
                <wp:positionV relativeFrom="paragraph">
                  <wp:posOffset>3175</wp:posOffset>
                </wp:positionV>
                <wp:extent cx="5915025" cy="1781175"/>
                <wp:effectExtent l="0" t="0" r="9525" b="9525"/>
                <wp:wrapNone/>
                <wp:docPr id="66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15025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B8D832" wp14:editId="244ACCA2">
                                  <wp:extent cx="2305050" cy="1677035"/>
                                  <wp:effectExtent l="0" t="0" r="0" b="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3- Dashboard Window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05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9" o:spid="_x0000_s1028" style="position:absolute;left:0;text-align:left;margin-left:1.5pt;margin-top:.25pt;width:465.75pt;height:140.25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8D832" wp14:editId="244ACCA2">
                            <wp:extent cx="2305050" cy="1677035"/>
                            <wp:effectExtent l="0" t="0" r="0" b="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3- Dashboard Window.PN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05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</w:t>
      </w: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3.0. Dashboard</w:t>
      </w: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Form Name: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Add Event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to add events.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Feat-002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margin">
                  <wp:posOffset>-9525</wp:posOffset>
                </wp:positionH>
                <wp:positionV relativeFrom="paragraph">
                  <wp:posOffset>-1905</wp:posOffset>
                </wp:positionV>
                <wp:extent cx="5943600" cy="1781175"/>
                <wp:effectExtent l="0" t="0" r="0" b="9525"/>
                <wp:wrapNone/>
                <wp:docPr id="63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360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8CFA7E" wp14:editId="4972AAE9">
                                  <wp:extent cx="2305050" cy="1677035"/>
                                  <wp:effectExtent l="0" t="0" r="0" b="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4- Add Event Window.PN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05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3" o:spid="_x0000_s1029" style="position:absolute;left:0;text-align:left;margin-left:-.75pt;margin-top:-.15pt;width:468pt;height:140.25pt;z-index:251659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8CFA7E" wp14:editId="4972AAE9">
                            <wp:extent cx="2305050" cy="1677035"/>
                            <wp:effectExtent l="0" t="0" r="0" b="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4- Add Event Window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05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2.0. Dashboard</w:t>
      </w:r>
    </w:p>
    <w:p w:rsidR="004C0DA6" w:rsidRDefault="004C0DA6" w:rsidP="004C0DA6">
      <w:pPr>
        <w:spacing w:line="360" w:lineRule="auto"/>
        <w:rPr>
          <w:rFonts w:ascii="Arial" w:hAnsi="Arial" w:cs="Arial"/>
          <w:b/>
          <w:sz w:val="28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4.0. Add Event</w:t>
      </w: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lastRenderedPageBreak/>
              <w:t>Form Name: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Monitor Event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search the event, update and delete an event.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Feat-003, Feat-004, Feat-005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5943600" cy="1781175"/>
                <wp:effectExtent l="0" t="0" r="0" b="9525"/>
                <wp:wrapNone/>
                <wp:docPr id="60" name="Rectangl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360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20226F2" wp14:editId="079D0828">
                                  <wp:extent cx="2305050" cy="1677035"/>
                                  <wp:effectExtent l="0" t="0" r="0" b="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" name="5- Monitor Event Window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05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4" o:spid="_x0000_s1030" style="position:absolute;left:0;text-align:left;margin-left:0;margin-top:0;width:468pt;height:140.25pt;z-index:251660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0226F2" wp14:editId="079D0828">
                            <wp:extent cx="2305050" cy="1677035"/>
                            <wp:effectExtent l="0" t="0" r="0" b="0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5- Monitor Event Window.PN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05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2.0. Dashboard</w:t>
      </w:r>
    </w:p>
    <w:p w:rsidR="004C0DA6" w:rsidRDefault="004C0DA6" w:rsidP="004C0DA6">
      <w:pPr>
        <w:spacing w:line="360" w:lineRule="auto"/>
        <w:rPr>
          <w:rFonts w:ascii="Arial" w:hAnsi="Arial" w:cs="Arial"/>
          <w:b/>
          <w:sz w:val="28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5.0. Monitor Event</w:t>
      </w: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Form Name: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Announcement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post the announcements on Facebook.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Feat-006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895975" cy="1781175"/>
                <wp:effectExtent l="0" t="0" r="9525" b="9525"/>
                <wp:wrapNone/>
                <wp:docPr id="58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95975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7A5B38" wp14:editId="3B0A471D">
                                  <wp:extent cx="2305050" cy="1677035"/>
                                  <wp:effectExtent l="0" t="0" r="0" b="0"/>
                                  <wp:docPr id="48" name="Picture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6- Announcement Window.PN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05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5" o:spid="_x0000_s1031" style="position:absolute;left:0;text-align:left;margin-left:413.05pt;margin-top:.6pt;width:464.25pt;height:140.25pt;z-index:251661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27A5B38" wp14:editId="3B0A471D">
                            <wp:extent cx="2305050" cy="1677035"/>
                            <wp:effectExtent l="0" t="0" r="0" b="0"/>
                            <wp:docPr id="48" name="Picture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6- Announcement Window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05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2.0. Dashboard</w:t>
      </w:r>
    </w:p>
    <w:p w:rsidR="004C0DA6" w:rsidRDefault="004C0DA6" w:rsidP="004C0DA6">
      <w:pPr>
        <w:spacing w:line="360" w:lineRule="auto"/>
        <w:rPr>
          <w:rFonts w:ascii="Arial" w:hAnsi="Arial" w:cs="Arial"/>
          <w:b/>
          <w:sz w:val="28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6.0. Announcement</w:t>
      </w: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lastRenderedPageBreak/>
              <w:t>Form Name: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Registration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register into an event.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Feat-007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895975" cy="1781175"/>
                <wp:effectExtent l="0" t="0" r="9525" b="9525"/>
                <wp:wrapNone/>
                <wp:docPr id="57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95975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451518" wp14:editId="0547162F">
                                  <wp:extent cx="2305050" cy="1677035"/>
                                  <wp:effectExtent l="0" t="0" r="0" b="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7- Registration Window.PNG"/>
                                          <pic:cNvPicPr/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05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9" o:spid="_x0000_s1032" style="position:absolute;left:0;text-align:left;margin-left:413.05pt;margin-top:.6pt;width:464.25pt;height:140.25pt;z-index:2516628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0451518" wp14:editId="0547162F">
                            <wp:extent cx="2305050" cy="1677035"/>
                            <wp:effectExtent l="0" t="0" r="0" b="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7- Registration Window.PNG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05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2.0. Dashboard</w:t>
      </w:r>
    </w:p>
    <w:p w:rsidR="004C0DA6" w:rsidRDefault="004C0DA6" w:rsidP="004C0DA6">
      <w:pPr>
        <w:spacing w:line="360" w:lineRule="auto"/>
        <w:rPr>
          <w:rFonts w:ascii="Arial" w:hAnsi="Arial" w:cs="Arial"/>
          <w:b/>
          <w:sz w:val="28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7.0. Registration</w:t>
      </w: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Form Name: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Payment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to scan the QR Code and make a payment transaction.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Feat-007, Feat-008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5924550" cy="1781175"/>
                <wp:effectExtent l="0" t="0" r="0" b="9525"/>
                <wp:wrapNone/>
                <wp:docPr id="55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2455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244C7E" wp14:editId="1197415D">
                                  <wp:extent cx="2305050" cy="1677035"/>
                                  <wp:effectExtent l="0" t="0" r="0" b="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8- Payment Window.PNG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05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" o:spid="_x0000_s1033" style="position:absolute;left:0;text-align:left;margin-left:415.3pt;margin-top:1.1pt;width:466.5pt;height:140.25pt;z-index:251663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E244C7E" wp14:editId="1197415D">
                            <wp:extent cx="2305050" cy="1677035"/>
                            <wp:effectExtent l="0" t="0" r="0" b="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8- Payment Window.PNG"/>
                                    <pic:cNvPicPr/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05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8.0. Payment</w:t>
      </w: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202C7D">
      <w:pPr>
        <w:spacing w:line="360" w:lineRule="auto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lastRenderedPageBreak/>
              <w:t>Form Name: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Participant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to see the participants in a specific event.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Feat-012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5924550" cy="1781175"/>
                <wp:effectExtent l="0" t="0" r="0" b="9525"/>
                <wp:wrapNone/>
                <wp:docPr id="54" name="Rectangl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2455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728D72" wp14:editId="2AA92449">
                                  <wp:extent cx="2305050" cy="1677035"/>
                                  <wp:effectExtent l="0" t="0" r="0" b="0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9- Participant Window.PNG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05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9" o:spid="_x0000_s1034" style="position:absolute;left:0;text-align:left;margin-left:415.3pt;margin-top:1.1pt;width:466.5pt;height:140.25pt;z-index:251664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9728D72" wp14:editId="2AA92449">
                            <wp:extent cx="2305050" cy="1677035"/>
                            <wp:effectExtent l="0" t="0" r="0" b="0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9- Participant Window.PNG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05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rPr>
          <w:rFonts w:ascii="Arial" w:hAnsi="Arial" w:cs="Arial"/>
          <w:sz w:val="24"/>
          <w:szCs w:val="24"/>
        </w:rPr>
      </w:pPr>
    </w:p>
    <w:p w:rsidR="004C0DA6" w:rsidRPr="00C3545C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9.0. Participant</w:t>
      </w: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Form Name: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Ticket Scanner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to scan the tickets.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Feat-013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5924550" cy="1781175"/>
                <wp:effectExtent l="0" t="0" r="0" b="9525"/>
                <wp:wrapNone/>
                <wp:docPr id="53" name="Rectangl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2455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B4321F" wp14:editId="64F3BC35">
                                  <wp:extent cx="2305050" cy="1677035"/>
                                  <wp:effectExtent l="0" t="0" r="0" b="0"/>
                                  <wp:docPr id="64" name="Picture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" name="10- Ticket Scanner Window.PNG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05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2" o:spid="_x0000_s1035" style="position:absolute;left:0;text-align:left;margin-left:415.3pt;margin-top:1.1pt;width:466.5pt;height:140.25pt;z-index:251665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B4321F" wp14:editId="64F3BC35">
                            <wp:extent cx="2305050" cy="1677035"/>
                            <wp:effectExtent l="0" t="0" r="0" b="0"/>
                            <wp:docPr id="64" name="Picture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" name="10- Ticket Scanner Window.PNG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05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rPr>
          <w:rFonts w:ascii="Arial" w:hAnsi="Arial" w:cs="Arial"/>
          <w:sz w:val="24"/>
          <w:szCs w:val="24"/>
        </w:rPr>
      </w:pPr>
    </w:p>
    <w:p w:rsidR="004C0DA6" w:rsidRPr="00C3545C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360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10.0. Ticket Scanner</w:t>
      </w:r>
    </w:p>
    <w:p w:rsidR="004C0DA6" w:rsidRDefault="004C0DA6" w:rsidP="004C0DA6">
      <w:pPr>
        <w:spacing w:line="360" w:lineRule="auto"/>
        <w:ind w:left="360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3A01A7" w:rsidRDefault="003A01A7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F9411B">
      <w:pPr>
        <w:spacing w:line="360" w:lineRule="auto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lastRenderedPageBreak/>
              <w:t>Form Name:</w:t>
            </w:r>
          </w:p>
        </w:tc>
        <w:tc>
          <w:tcPr>
            <w:tcW w:w="7937" w:type="dxa"/>
          </w:tcPr>
          <w:p w:rsidR="004C0DA6" w:rsidRPr="004A7491" w:rsidRDefault="004C0DA6" w:rsidP="00E601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Ticket Scanner (if scanned already)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to see if the ticket if the tickets is scanned already.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Feat-013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5924550" cy="1781175"/>
                <wp:effectExtent l="0" t="0" r="0" b="9525"/>
                <wp:wrapNone/>
                <wp:docPr id="50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2455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7DBCD1" wp14:editId="4EC15A05">
                                  <wp:extent cx="2305050" cy="1677035"/>
                                  <wp:effectExtent l="0" t="0" r="0" b="0"/>
                                  <wp:docPr id="67" name="Picture 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11- Ticket Scanner Window (If Scanned Already).PNG"/>
                                          <pic:cNvPicPr/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05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" o:spid="_x0000_s1036" style="position:absolute;left:0;text-align:left;margin-left:415.3pt;margin-top:1.1pt;width:466.5pt;height:140.25pt;z-index:2516669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7DBCD1" wp14:editId="4EC15A05">
                            <wp:extent cx="2305050" cy="1677035"/>
                            <wp:effectExtent l="0" t="0" r="0" b="0"/>
                            <wp:docPr id="67" name="Picture 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11- Ticket Scanner Window (If Scanned Already).PNG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05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rPr>
          <w:rFonts w:ascii="Arial" w:hAnsi="Arial" w:cs="Arial"/>
          <w:sz w:val="24"/>
          <w:szCs w:val="24"/>
        </w:rPr>
      </w:pPr>
    </w:p>
    <w:p w:rsidR="004C0DA6" w:rsidRPr="00C3545C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10.0. Ticket Scanner (if scanned already)</w:t>
      </w: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Form Name:</w:t>
            </w:r>
          </w:p>
        </w:tc>
        <w:tc>
          <w:tcPr>
            <w:tcW w:w="7937" w:type="dxa"/>
          </w:tcPr>
          <w:p w:rsidR="004C0DA6" w:rsidRPr="004A7491" w:rsidRDefault="004C0DA6" w:rsidP="00E601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System Logs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see the admins who logged in into the system.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Feat-011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5924550" cy="1781175"/>
                <wp:effectExtent l="0" t="0" r="0" b="9525"/>
                <wp:wrapNone/>
                <wp:docPr id="47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2455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F34014" wp14:editId="27EE404B">
                                  <wp:extent cx="2305050" cy="1677035"/>
                                  <wp:effectExtent l="0" t="0" r="0" b="0"/>
                                  <wp:docPr id="70" name="Pictur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" name="12- System Logs Window.PNG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0505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8" o:spid="_x0000_s1037" style="position:absolute;left:0;text-align:left;margin-left:415.3pt;margin-top:1.1pt;width:466.5pt;height:140.25pt;z-index:251667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F34014" wp14:editId="27EE404B">
                            <wp:extent cx="2305050" cy="1677035"/>
                            <wp:effectExtent l="0" t="0" r="0" b="0"/>
                            <wp:docPr id="70" name="Pictur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" name="12- System Logs Window.PNG"/>
                                    <pic:cNvPicPr/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0505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rPr>
          <w:rFonts w:ascii="Arial" w:hAnsi="Arial" w:cs="Arial"/>
          <w:sz w:val="24"/>
          <w:szCs w:val="24"/>
        </w:rPr>
      </w:pPr>
    </w:p>
    <w:p w:rsidR="004C0DA6" w:rsidRPr="00C3545C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11.0. System Log</w:t>
      </w: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3A01A7" w:rsidRDefault="003A01A7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lastRenderedPageBreak/>
              <w:t>Form Name:</w:t>
            </w:r>
          </w:p>
        </w:tc>
        <w:tc>
          <w:tcPr>
            <w:tcW w:w="7937" w:type="dxa"/>
          </w:tcPr>
          <w:p w:rsidR="004C0DA6" w:rsidRPr="004A7491" w:rsidRDefault="004C0DA6" w:rsidP="00E601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Home Tab Registration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participants will be able to register online.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Feat-014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5924550" cy="1781175"/>
                <wp:effectExtent l="0" t="0" r="0" b="9525"/>
                <wp:wrapNone/>
                <wp:docPr id="46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2455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4A22E2" wp14:editId="57290773">
                                  <wp:extent cx="2396967" cy="1965960"/>
                                  <wp:effectExtent l="0" t="0" r="3810" b="0"/>
                                  <wp:docPr id="73" name="Picture 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" name="13- Home Tab- Registration Site.PNG"/>
                                          <pic:cNvPicPr/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0812" cy="19691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0FAE54" wp14:editId="609FA767">
                                  <wp:extent cx="2103120" cy="1983693"/>
                                  <wp:effectExtent l="0" t="0" r="0" b="0"/>
                                  <wp:docPr id="75" name="Picture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" name="14- Home Tab- Registration Site.PN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03120" cy="19836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E600EB" wp14:editId="7DBE23CA">
                                  <wp:extent cx="2029460" cy="1677035"/>
                                  <wp:effectExtent l="0" t="0" r="8890" b="0"/>
                                  <wp:docPr id="74" name="Picture 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" name="14- Home Tab- Registration Site.PNG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2946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</w:t>
                            </w:r>
                          </w:p>
                          <w:p w:rsidR="007039E3" w:rsidRDefault="007039E3" w:rsidP="004C0DA6">
                            <w:pPr>
                              <w:jc w:val="center"/>
                            </w:pPr>
                          </w:p>
                          <w:p w:rsidR="007039E3" w:rsidRDefault="007039E3" w:rsidP="004C0D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1" o:spid="_x0000_s1038" style="position:absolute;left:0;text-align:left;margin-left:415.3pt;margin-top:1.1pt;width:466.5pt;height:140.25pt;z-index:2516689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04A22E2" wp14:editId="57290773">
                            <wp:extent cx="2396967" cy="1965960"/>
                            <wp:effectExtent l="0" t="0" r="3810" b="0"/>
                            <wp:docPr id="73" name="Picture 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" name="13- Home Tab- Registration Site.PNG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0812" cy="19691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C0FAE54" wp14:editId="609FA767">
                            <wp:extent cx="2103120" cy="1983693"/>
                            <wp:effectExtent l="0" t="0" r="0" b="0"/>
                            <wp:docPr id="75" name="Picture 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" name="14- Home Tab- Registration Site.PN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03120" cy="19836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E600EB" wp14:editId="7DBE23CA">
                            <wp:extent cx="2029460" cy="1677035"/>
                            <wp:effectExtent l="0" t="0" r="8890" b="0"/>
                            <wp:docPr id="74" name="Picture 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4" name="14- Home Tab- Registration Site.PNG"/>
                                    <pic:cNvPicPr/>
                                  </pic:nvPicPr>
                                  <pic:blipFill>
                                    <a:blip r:embed="rId3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2946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</w:t>
                      </w:r>
                    </w:p>
                    <w:p w:rsidR="007039E3" w:rsidRDefault="007039E3" w:rsidP="004C0DA6">
                      <w:pPr>
                        <w:jc w:val="center"/>
                      </w:pPr>
                    </w:p>
                    <w:p w:rsidR="007039E3" w:rsidRDefault="007039E3" w:rsidP="004C0DA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rPr>
          <w:rFonts w:ascii="Arial" w:hAnsi="Arial" w:cs="Arial"/>
          <w:sz w:val="24"/>
          <w:szCs w:val="24"/>
        </w:rPr>
      </w:pPr>
    </w:p>
    <w:p w:rsidR="004C0DA6" w:rsidRPr="00C3545C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12.0. Home Tab Registration</w:t>
      </w: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Form Name:</w:t>
            </w:r>
          </w:p>
        </w:tc>
        <w:tc>
          <w:tcPr>
            <w:tcW w:w="7937" w:type="dxa"/>
          </w:tcPr>
          <w:p w:rsidR="004C0DA6" w:rsidRPr="004A7491" w:rsidRDefault="004C0DA6" w:rsidP="00E601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Event List Tab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user will be able see the list of events.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Feat-014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5924550" cy="1781175"/>
                <wp:effectExtent l="0" t="0" r="0" b="9525"/>
                <wp:wrapNone/>
                <wp:docPr id="43" name="Rectangl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2455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CB33B0" wp14:editId="5B8AA414">
                                  <wp:extent cx="3147060" cy="1677035"/>
                                  <wp:effectExtent l="0" t="0" r="0" b="0"/>
                                  <wp:docPr id="80" name="Picture 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" name="15- Event List Tab- Registration Site.PNG"/>
                                          <pic:cNvPicPr/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706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8" o:spid="_x0000_s1039" style="position:absolute;left:0;text-align:left;margin-left:415.3pt;margin-top:1.1pt;width:466.5pt;height:140.25pt;z-index:251670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CB33B0" wp14:editId="5B8AA414">
                            <wp:extent cx="3147060" cy="1677035"/>
                            <wp:effectExtent l="0" t="0" r="0" b="0"/>
                            <wp:docPr id="80" name="Picture 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" name="15- Event List Tab- Registration Site.PNG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706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rPr>
          <w:rFonts w:ascii="Arial" w:hAnsi="Arial" w:cs="Arial"/>
          <w:sz w:val="24"/>
          <w:szCs w:val="24"/>
        </w:rPr>
      </w:pPr>
    </w:p>
    <w:p w:rsidR="004C0DA6" w:rsidRPr="00C3545C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13.0. Event List Tab</w:t>
      </w: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lastRenderedPageBreak/>
              <w:t>Form Name:</w:t>
            </w:r>
          </w:p>
        </w:tc>
        <w:tc>
          <w:tcPr>
            <w:tcW w:w="7937" w:type="dxa"/>
          </w:tcPr>
          <w:p w:rsidR="004C0DA6" w:rsidRPr="004A7491" w:rsidRDefault="004C0DA6" w:rsidP="00E601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Registration Tab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participants will be able to register online.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Feat-014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5924550" cy="1781175"/>
                <wp:effectExtent l="0" t="0" r="0" b="9525"/>
                <wp:wrapNone/>
                <wp:docPr id="42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2455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5779FA" wp14:editId="69EF4B94">
                                  <wp:extent cx="3147060" cy="1677035"/>
                                  <wp:effectExtent l="0" t="0" r="0" b="0"/>
                                  <wp:docPr id="83" name="Picture 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" name="16- Registration Tab- Registration Site.PNG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47060" cy="1677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1" o:spid="_x0000_s1040" style="position:absolute;left:0;text-align:left;margin-left:415.3pt;margin-top:1.1pt;width:466.5pt;height:140.25pt;z-index:2516710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F5779FA" wp14:editId="69EF4B94">
                            <wp:extent cx="3147060" cy="1677035"/>
                            <wp:effectExtent l="0" t="0" r="0" b="0"/>
                            <wp:docPr id="83" name="Picture 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" name="16- Registration Tab- Registration Site.PNG"/>
                                    <pic:cNvPicPr/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47060" cy="1677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rPr>
          <w:rFonts w:ascii="Arial" w:hAnsi="Arial" w:cs="Arial"/>
          <w:sz w:val="24"/>
          <w:szCs w:val="24"/>
        </w:rPr>
      </w:pPr>
    </w:p>
    <w:p w:rsidR="004C0DA6" w:rsidRPr="00C3545C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14.0. Event List Tab</w:t>
      </w: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4C0DA6" w:rsidRPr="008A3A98" w:rsidTr="00E601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Form Name:</w:t>
            </w:r>
          </w:p>
        </w:tc>
        <w:tc>
          <w:tcPr>
            <w:tcW w:w="7937" w:type="dxa"/>
          </w:tcPr>
          <w:p w:rsidR="004C0DA6" w:rsidRPr="004A7491" w:rsidRDefault="004C0DA6" w:rsidP="00E60174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About Tab</w:t>
            </w:r>
          </w:p>
        </w:tc>
      </w:tr>
      <w:tr w:rsidR="004C0DA6" w:rsidRPr="008A3A98" w:rsidTr="00E601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Description: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The participants will be able to see the description of the system and the proponents.</w:t>
            </w:r>
          </w:p>
        </w:tc>
      </w:tr>
      <w:tr w:rsidR="004C0DA6" w:rsidRPr="008A3A98" w:rsidTr="00E601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dxa"/>
          </w:tcPr>
          <w:p w:rsidR="004C0DA6" w:rsidRPr="008A3A98" w:rsidRDefault="004C0DA6" w:rsidP="00E60174">
            <w:pPr>
              <w:spacing w:line="360" w:lineRule="auto"/>
              <w:jc w:val="both"/>
              <w:rPr>
                <w:rFonts w:ascii="Arial Narrow" w:hAnsi="Arial Narrow" w:cs="Arial"/>
                <w:szCs w:val="24"/>
              </w:rPr>
            </w:pPr>
            <w:r w:rsidRPr="008A3A98">
              <w:rPr>
                <w:rFonts w:ascii="Arial Narrow" w:hAnsi="Arial Narrow" w:cs="Arial"/>
                <w:szCs w:val="24"/>
              </w:rPr>
              <w:t>Feature ID:</w:t>
            </w:r>
          </w:p>
        </w:tc>
        <w:tc>
          <w:tcPr>
            <w:tcW w:w="7937" w:type="dxa"/>
          </w:tcPr>
          <w:p w:rsidR="004C0DA6" w:rsidRPr="008A3A98" w:rsidRDefault="004C0DA6" w:rsidP="00E6017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 Narrow" w:hAnsi="Arial Narrow" w:cs="Arial"/>
                <w:szCs w:val="24"/>
              </w:rPr>
            </w:pPr>
            <w:r>
              <w:rPr>
                <w:rFonts w:ascii="Arial Narrow" w:hAnsi="Arial Narrow" w:cs="Arial"/>
                <w:szCs w:val="24"/>
              </w:rPr>
              <w:t>Feat-014</w:t>
            </w:r>
          </w:p>
        </w:tc>
      </w:tr>
    </w:tbl>
    <w:p w:rsidR="004C0DA6" w:rsidRDefault="00CE7417" w:rsidP="004C0DA6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13970</wp:posOffset>
                </wp:positionV>
                <wp:extent cx="5924550" cy="1781175"/>
                <wp:effectExtent l="0" t="0" r="0" b="9525"/>
                <wp:wrapNone/>
                <wp:docPr id="41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24550" cy="1781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039E3" w:rsidRDefault="007039E3" w:rsidP="004C0DA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1D5FEC" wp14:editId="4EF5A2E5">
                                  <wp:extent cx="2006600" cy="1485848"/>
                                  <wp:effectExtent l="0" t="0" r="0" b="635"/>
                                  <wp:docPr id="86" name="Picture 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" name="17- About Tab- Registration Site.PNG"/>
                                          <pic:cNvPicPr/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6781" cy="14933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7713F1" wp14:editId="3344DBD8">
                                  <wp:extent cx="2006600" cy="1486525"/>
                                  <wp:effectExtent l="0" t="0" r="0" b="0"/>
                                  <wp:docPr id="87" name="Picture 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" name="18- About Tab- Registration Site.PNG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39744" cy="15110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4" o:spid="_x0000_s1041" style="position:absolute;left:0;text-align:left;margin-left:415.3pt;margin-top:1.1pt;width:466.5pt;height:140.25pt;z-index:251672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" fillcolor="#5b9bd5 [3204]" strokecolor="#1f4d78 [1604]" strokeweight="1pt">
                <v:path arrowok="t"/>
                <v:textbox>
                  <w:txbxContent>
                    <w:p w:rsidR="007039E3" w:rsidRDefault="007039E3" w:rsidP="004C0DA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1D5FEC" wp14:editId="4EF5A2E5">
                            <wp:extent cx="2006600" cy="1485848"/>
                            <wp:effectExtent l="0" t="0" r="0" b="635"/>
                            <wp:docPr id="86" name="Picture 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" name="17- About Tab- Registration Site.PNG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6781" cy="14933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07713F1" wp14:editId="3344DBD8">
                            <wp:extent cx="2006600" cy="1486525"/>
                            <wp:effectExtent l="0" t="0" r="0" b="0"/>
                            <wp:docPr id="87" name="Picture 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" name="18- About Tab- Registration Site.PNG"/>
                                    <pic:cNvPicPr/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39744" cy="15110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Default="004C0DA6" w:rsidP="004C0DA6">
      <w:pPr>
        <w:spacing w:line="360" w:lineRule="auto"/>
        <w:jc w:val="both"/>
        <w:rPr>
          <w:rFonts w:ascii="Arial" w:hAnsi="Arial" w:cs="Arial"/>
          <w:i/>
          <w:sz w:val="24"/>
          <w:szCs w:val="24"/>
        </w:rPr>
      </w:pPr>
    </w:p>
    <w:p w:rsidR="004C0DA6" w:rsidRPr="00C3545C" w:rsidRDefault="004C0DA6" w:rsidP="004C0DA6">
      <w:pPr>
        <w:spacing w:line="360" w:lineRule="auto"/>
        <w:rPr>
          <w:rFonts w:ascii="Arial" w:hAnsi="Arial" w:cs="Arial"/>
          <w:sz w:val="24"/>
          <w:szCs w:val="24"/>
        </w:rPr>
      </w:pPr>
    </w:p>
    <w:p w:rsidR="004C0DA6" w:rsidRPr="00C3545C" w:rsidRDefault="004C0DA6" w:rsidP="004C0DA6">
      <w:pPr>
        <w:spacing w:line="360" w:lineRule="auto"/>
        <w:ind w:left="2880" w:firstLine="720"/>
        <w:rPr>
          <w:rFonts w:ascii="Arial" w:hAnsi="Arial" w:cs="Arial"/>
          <w:sz w:val="24"/>
          <w:szCs w:val="24"/>
        </w:rPr>
      </w:pPr>
    </w:p>
    <w:p w:rsidR="004C0DA6" w:rsidRDefault="004C0DA6" w:rsidP="004C0DA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Figure 14.0. Event List Tab</w:t>
      </w:r>
    </w:p>
    <w:p w:rsidR="004C1D87" w:rsidRDefault="004C1D87" w:rsidP="004C0DA6">
      <w:pPr>
        <w:pStyle w:val="Heading2"/>
        <w:rPr>
          <w:rFonts w:ascii="Arial" w:hAnsi="Arial" w:cs="Arial"/>
          <w:i/>
          <w:sz w:val="24"/>
          <w:szCs w:val="24"/>
        </w:rPr>
      </w:pPr>
    </w:p>
    <w:sectPr w:rsidR="004C1D87" w:rsidSect="00A73AE0">
      <w:headerReference w:type="default" r:id="rId43"/>
      <w:footerReference w:type="default" r:id="rId44"/>
      <w:pgSz w:w="12240" w:h="15840"/>
      <w:pgMar w:top="216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83383" w:rsidRDefault="00383383" w:rsidP="00A73AE0">
      <w:r>
        <w:separator/>
      </w:r>
    </w:p>
  </w:endnote>
  <w:endnote w:type="continuationSeparator" w:id="0">
    <w:p w:rsidR="00383383" w:rsidRDefault="00383383" w:rsidP="00A73A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39E3" w:rsidRDefault="007039E3">
    <w:pPr>
      <w:pStyle w:val="Footer"/>
    </w:pPr>
    <w:r>
      <w:rPr>
        <w:rFonts w:ascii="Times New Roman" w:hAnsi="Times New Roman" w:cs="Times New Roman"/>
        <w:noProof/>
        <w:sz w:val="24"/>
      </w:rPr>
      <mc:AlternateContent>
        <mc:Choice Requires="wps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column">
                <wp:posOffset>-123190</wp:posOffset>
              </wp:positionH>
              <wp:positionV relativeFrom="page">
                <wp:posOffset>9105900</wp:posOffset>
              </wp:positionV>
              <wp:extent cx="6267450" cy="323850"/>
              <wp:effectExtent l="0" t="0" r="0" b="0"/>
              <wp:wrapNone/>
              <wp:docPr id="30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67450" cy="3238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039E3" w:rsidRPr="00CE7EF1" w:rsidRDefault="007039E3" w:rsidP="00D56C8A">
                          <w:pPr>
                            <w:jc w:val="center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sz w:val="30"/>
                            </w:rPr>
                            <w:t>TECHNICAL REPORT FOR APPLICATION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43" type="#_x0000_t202" style="position:absolute;margin-left:-9.7pt;margin-top:717pt;width:493.5pt;height:25.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" fillcolor="white [3201]" stroked="f" strokeweight=".5pt">
              <v:textbox>
                <w:txbxContent>
                  <w:p w:rsidR="007039E3" w:rsidRPr="00CE7EF1" w:rsidRDefault="007039E3" w:rsidP="00D56C8A">
                    <w:pPr>
                      <w:jc w:val="center"/>
                      <w:rPr>
                        <w:b/>
                        <w:sz w:val="28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sz w:val="30"/>
                      </w:rPr>
                      <w:t>TECHNICAL REPORT FOR APPLICATION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rFonts w:ascii="Times New Roman" w:hAnsi="Times New Roman" w:cs="Times New Roman"/>
        <w:noProof/>
        <w:sz w:val="24"/>
      </w:rPr>
      <mc:AlternateContent>
        <mc:Choice Requires="wps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column">
                <wp:posOffset>6048375</wp:posOffset>
              </wp:positionH>
              <wp:positionV relativeFrom="page">
                <wp:posOffset>9144000</wp:posOffset>
              </wp:positionV>
              <wp:extent cx="809625" cy="323850"/>
              <wp:effectExtent l="0" t="0" r="0" b="0"/>
              <wp:wrapNone/>
              <wp:docPr id="28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09625" cy="3238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039E3" w:rsidRDefault="007039E3" w:rsidP="00141015">
                          <w:pPr>
                            <w:jc w:val="center"/>
                          </w:pPr>
                          <w:r w:rsidRPr="005B116D">
                            <w:rPr>
                              <w:color w:val="7F7F7F" w:themeColor="background1" w:themeShade="7F"/>
                            </w:rPr>
                            <w:t>Page</w:t>
                          </w:r>
                          <w:r>
                            <w:t xml:space="preserve"> | </w:t>
                          </w: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Pr="00D163F4">
                            <w:rPr>
                              <w:b/>
                              <w:bCs/>
                              <w:noProof/>
                            </w:rPr>
                            <w:t>19</w:t>
                          </w:r>
                          <w:r>
                            <w:rPr>
                              <w:b/>
                              <w:bCs/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id="Text Box 10" o:spid="_x0000_s1044" type="#_x0000_t202" style="position:absolute;margin-left:476.25pt;margin-top:10in;width:63.75pt;height:25.5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" fillcolor="white [3201]" stroked="f" strokeweight=".5pt">
              <v:textbox>
                <w:txbxContent>
                  <w:p w:rsidR="007039E3" w:rsidRDefault="007039E3" w:rsidP="00141015">
                    <w:pPr>
                      <w:jc w:val="center"/>
                    </w:pPr>
                    <w:r w:rsidRPr="005B116D">
                      <w:rPr>
                        <w:color w:val="7F7F7F" w:themeColor="background1" w:themeShade="7F"/>
                      </w:rPr>
                      <w:t>Page</w:t>
                    </w:r>
                    <w:r>
                      <w:t xml:space="preserve"> | </w:t>
                    </w: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Pr="00D163F4">
                      <w:rPr>
                        <w:b/>
                        <w:bCs/>
                        <w:noProof/>
                      </w:rPr>
                      <w:t>19</w:t>
                    </w:r>
                    <w:r>
                      <w:rPr>
                        <w:b/>
                        <w:bCs/>
                        <w:noProof/>
                      </w:rPr>
                      <w:fldChar w:fldCharType="end"/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rFonts w:ascii="Times New Roman" w:hAnsi="Times New Roman" w:cs="Times New Roman"/>
        <w:noProof/>
        <w:sz w:val="36"/>
      </w:rPr>
      <mc:AlternateContent>
        <mc:Choice Requires="wps">
          <w:drawing>
            <wp:anchor distT="4294967295" distB="4294967295" distL="114300" distR="114300" simplePos="0" relativeHeight="251664384" behindDoc="0" locked="0" layoutInCell="1" allowOverlap="1">
              <wp:simplePos x="0" y="0"/>
              <wp:positionH relativeFrom="column">
                <wp:posOffset>-914400</wp:posOffset>
              </wp:positionH>
              <wp:positionV relativeFrom="paragraph">
                <wp:posOffset>-282576</wp:posOffset>
              </wp:positionV>
              <wp:extent cx="7772400" cy="0"/>
              <wp:effectExtent l="0" t="0" r="0" b="0"/>
              <wp:wrapNone/>
              <wp:docPr id="27" name="Straight Connector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93B1DD" id="Straight Connector 4" o:spid="_x0000_s1026" style="position:absolute;z-index:25166438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in,-22.25pt" to="540pt,-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" strokecolor="black [3213]" strokeweight="1.5pt">
              <v:stroke joinstyle="miter"/>
              <o:lock v:ext="edit" shapetype="f"/>
            </v:line>
          </w:pict>
        </mc:Fallback>
      </mc:AlternateContent>
    </w:r>
    <w:r>
      <w:rPr>
        <w:rFonts w:ascii="Times New Roman" w:hAnsi="Times New Roman" w:cs="Times New Roman"/>
        <w:noProof/>
        <w:sz w:val="36"/>
      </w:rPr>
      <mc:AlternateContent>
        <mc:Choice Requires="wps">
          <w:drawing>
            <wp:anchor distT="4294967295" distB="4294967295" distL="114300" distR="114300" simplePos="0" relativeHeight="251663360" behindDoc="0" locked="0" layoutInCell="1" allowOverlap="1">
              <wp:simplePos x="0" y="0"/>
              <wp:positionH relativeFrom="column">
                <wp:posOffset>-914400</wp:posOffset>
              </wp:positionH>
              <wp:positionV relativeFrom="paragraph">
                <wp:posOffset>-61596</wp:posOffset>
              </wp:positionV>
              <wp:extent cx="7772400" cy="0"/>
              <wp:effectExtent l="0" t="0" r="0" b="0"/>
              <wp:wrapNone/>
              <wp:docPr id="26" name="Straight Connector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2B26D1" id="Straight Connector 3" o:spid="_x0000_s1026" style="position:absolute;z-index:251663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in,-4.85pt" to="540pt,-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" strokecolor="black [3213]" strokeweight="1.5pt">
              <v:stroke joinstyle="miter"/>
              <o:lock v:ext="edit" shapetype="f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83383" w:rsidRDefault="00383383" w:rsidP="00A73AE0">
      <w:r>
        <w:separator/>
      </w:r>
    </w:p>
  </w:footnote>
  <w:footnote w:type="continuationSeparator" w:id="0">
    <w:p w:rsidR="00383383" w:rsidRDefault="00383383" w:rsidP="00A73A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039E3" w:rsidRPr="00A73AE0" w:rsidRDefault="007039E3">
    <w:pPr>
      <w:pStyle w:val="Header"/>
      <w:rPr>
        <w:rFonts w:ascii="Times New Roman" w:hAnsi="Times New Roman" w:cs="Times New Roman"/>
        <w:sz w:val="36"/>
      </w:rPr>
    </w:pPr>
    <w:r>
      <w:rPr>
        <w:rFonts w:ascii="Times New Roman" w:hAnsi="Times New Roman" w:cs="Times New Roman"/>
        <w:noProof/>
        <w:sz w:val="36"/>
      </w:rPr>
      <mc:AlternateContent>
        <mc:Choice Requires="wps">
          <w:drawing>
            <wp:anchor distT="0" distB="0" distL="114299" distR="114299" simplePos="0" relativeHeight="251665408" behindDoc="0" locked="0" layoutInCell="1" allowOverlap="1">
              <wp:simplePos x="0" y="0"/>
              <wp:positionH relativeFrom="column">
                <wp:posOffset>-123826</wp:posOffset>
              </wp:positionH>
              <wp:positionV relativeFrom="paragraph">
                <wp:posOffset>-457200</wp:posOffset>
              </wp:positionV>
              <wp:extent cx="0" cy="10058400"/>
              <wp:effectExtent l="0" t="0" r="19050" b="0"/>
              <wp:wrapNone/>
              <wp:docPr id="39" name="Straight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0" cy="100584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B77FE4" id="Straight Connector 5" o:spid="_x0000_s1026" style="position:absolute;z-index:251665408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-9.75pt,-36pt" to="-9.75pt,7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" strokecolor="black [3213]" strokeweight="1.5pt">
              <v:stroke joinstyle="miter"/>
              <o:lock v:ext="edit" shapetype="f"/>
            </v:line>
          </w:pict>
        </mc:Fallback>
      </mc:AlternateContent>
    </w:r>
    <w:r>
      <w:rPr>
        <w:rFonts w:ascii="Times New Roman" w:hAnsi="Times New Roman" w:cs="Times New Roman"/>
        <w:noProof/>
        <w:sz w:val="36"/>
      </w:rPr>
      <mc:AlternateContent>
        <mc:Choice Requires="wps">
          <w:drawing>
            <wp:anchor distT="0" distB="0" distL="114299" distR="114299" simplePos="0" relativeHeight="251667456" behindDoc="0" locked="0" layoutInCell="1" allowOverlap="1">
              <wp:simplePos x="0" y="0"/>
              <wp:positionH relativeFrom="column">
                <wp:posOffset>6134099</wp:posOffset>
              </wp:positionH>
              <wp:positionV relativeFrom="paragraph">
                <wp:posOffset>-447675</wp:posOffset>
              </wp:positionV>
              <wp:extent cx="0" cy="10058400"/>
              <wp:effectExtent l="0" t="0" r="19050" b="0"/>
              <wp:wrapNone/>
              <wp:docPr id="36" name="Straight Connector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0" cy="100584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8EE7F36" id="Straight Connector 6" o:spid="_x0000_s1026" style="position:absolute;z-index:25166745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483pt,-35.25pt" to="483pt,7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" strokecolor="black [3213]" strokeweight="1.5pt">
              <v:stroke joinstyle="miter"/>
              <o:lock v:ext="edit" shapetype="f"/>
            </v:line>
          </w:pict>
        </mc:Fallback>
      </mc:AlternateContent>
    </w:r>
    <w:r>
      <w:rPr>
        <w:rFonts w:ascii="Times New Roman" w:hAnsi="Times New Roman" w:cs="Times New Roman"/>
        <w:noProof/>
        <w:sz w:val="36"/>
      </w:rPr>
      <w:drawing>
        <wp:anchor distT="0" distB="0" distL="114300" distR="114300" simplePos="0" relativeHeight="251669504" behindDoc="1" locked="0" layoutInCell="1" allowOverlap="1">
          <wp:simplePos x="0" y="0"/>
          <wp:positionH relativeFrom="column">
            <wp:posOffset>2543175</wp:posOffset>
          </wp:positionH>
          <wp:positionV relativeFrom="page">
            <wp:posOffset>247650</wp:posOffset>
          </wp:positionV>
          <wp:extent cx="781050" cy="781050"/>
          <wp:effectExtent l="0" t="0" r="0" b="0"/>
          <wp:wrapNone/>
          <wp:docPr id="11" name="Picture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UP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1050" cy="781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7039E3" w:rsidRDefault="007039E3" w:rsidP="00A73AE0">
    <w:pPr>
      <w:pStyle w:val="Header"/>
      <w:jc w:val="center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noProof/>
        <w:sz w:val="24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>
              <wp:simplePos x="0" y="0"/>
              <wp:positionH relativeFrom="column">
                <wp:posOffset>-914400</wp:posOffset>
              </wp:positionH>
              <wp:positionV relativeFrom="paragraph">
                <wp:posOffset>619124</wp:posOffset>
              </wp:positionV>
              <wp:extent cx="7772400" cy="0"/>
              <wp:effectExtent l="0" t="0" r="0" b="0"/>
              <wp:wrapNone/>
              <wp:docPr id="35" name="Straight Connector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78CB73" id="Straight Connector 1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in,48.75pt" to="540pt,4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" strokecolor="black [3213]" strokeweight="1.5pt">
              <v:stroke joinstyle="miter"/>
              <o:lock v:ext="edit" shapetype="f"/>
            </v:line>
          </w:pict>
        </mc:Fallback>
      </mc:AlternateContent>
    </w:r>
    <w:r>
      <w:rPr>
        <w:rFonts w:ascii="Times New Roman" w:hAnsi="Times New Roman" w:cs="Times New Roman"/>
        <w:noProof/>
        <w:sz w:val="36"/>
      </w:rPr>
      <mc:AlternateContent>
        <mc:Choice Requires="wps">
          <w:drawing>
            <wp:anchor distT="4294967295" distB="4294967295" distL="114300" distR="114300" simplePos="0" relativeHeight="251661312" behindDoc="0" locked="0" layoutInCell="1" allowOverlap="1">
              <wp:simplePos x="0" y="0"/>
              <wp:positionH relativeFrom="column">
                <wp:posOffset>-914400</wp:posOffset>
              </wp:positionH>
              <wp:positionV relativeFrom="paragraph">
                <wp:posOffset>398144</wp:posOffset>
              </wp:positionV>
              <wp:extent cx="7772400" cy="0"/>
              <wp:effectExtent l="0" t="0" r="0" b="0"/>
              <wp:wrapNone/>
              <wp:docPr id="34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77724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9C25463" id="Straight Connector 2" o:spid="_x0000_s1026" style="position:absolute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in,31.35pt" to="540pt,3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" strokecolor="black [3213]" strokeweight="1.5pt">
              <v:stroke joinstyle="miter"/>
              <o:lock v:ext="edit" shapetype="f"/>
            </v:line>
          </w:pict>
        </mc:Fallback>
      </mc:AlternateContent>
    </w:r>
  </w:p>
  <w:p w:rsidR="007039E3" w:rsidRDefault="007039E3" w:rsidP="00A73AE0">
    <w:pPr>
      <w:pStyle w:val="Header"/>
      <w:jc w:val="center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noProof/>
        <w:sz w:val="24"/>
      </w:rPr>
      <mc:AlternateContent>
        <mc:Choice Requires="wps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column">
                <wp:posOffset>-123825</wp:posOffset>
              </wp:positionH>
              <wp:positionV relativeFrom="page">
                <wp:posOffset>1104900</wp:posOffset>
              </wp:positionV>
              <wp:extent cx="6267450" cy="323850"/>
              <wp:effectExtent l="0" t="0" r="0" b="0"/>
              <wp:wrapNone/>
              <wp:docPr id="32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267450" cy="3238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7039E3" w:rsidRDefault="007039E3" w:rsidP="00A73AE0">
                          <w:pPr>
                            <w:jc w:val="center"/>
                          </w:pPr>
                          <w:r w:rsidRPr="00A73AE0">
                            <w:rPr>
                              <w:rFonts w:ascii="Times New Roman" w:hAnsi="Times New Roman" w:cs="Times New Roman"/>
                              <w:sz w:val="24"/>
                            </w:rPr>
                            <w:t>POLYTECHNIC UNIVERSITY OF THE PHILIPPINES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42" type="#_x0000_t202" style="position:absolute;left:0;text-align:left;margin-left:-9.75pt;margin-top:87pt;width:493.5pt;height:25.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" fillcolor="white [3201]" stroked="f" strokeweight=".5pt">
              <v:textbox>
                <w:txbxContent>
                  <w:p w:rsidR="007039E3" w:rsidRDefault="007039E3" w:rsidP="00A73AE0">
                    <w:pPr>
                      <w:jc w:val="center"/>
                    </w:pPr>
                    <w:r w:rsidRPr="00A73AE0">
                      <w:rPr>
                        <w:rFonts w:ascii="Times New Roman" w:hAnsi="Times New Roman" w:cs="Times New Roman"/>
                        <w:sz w:val="24"/>
                      </w:rPr>
                      <w:t>POLYTECHNIC UNIVERSITY OF THE PHILIPPINES</w:t>
                    </w:r>
                  </w:p>
                </w:txbxContent>
              </v:textbox>
              <w10:wrap anchory="page"/>
            </v:shape>
          </w:pict>
        </mc:Fallback>
      </mc:AlternateContent>
    </w:r>
  </w:p>
  <w:p w:rsidR="007039E3" w:rsidRDefault="007039E3" w:rsidP="00A73AE0">
    <w:pPr>
      <w:pStyle w:val="Header"/>
      <w:jc w:val="center"/>
      <w:rPr>
        <w:rFonts w:ascii="Times New Roman" w:hAnsi="Times New Roman" w:cs="Times New Roman"/>
        <w:sz w:val="24"/>
      </w:rPr>
    </w:pPr>
  </w:p>
  <w:p w:rsidR="007039E3" w:rsidRPr="00A73AE0" w:rsidRDefault="007039E3" w:rsidP="00A73AE0">
    <w:pPr>
      <w:pStyle w:val="Header"/>
      <w:jc w:val="center"/>
      <w:rPr>
        <w:rFonts w:ascii="Times New Roman" w:hAnsi="Times New Roman" w:cs="Times New Roman"/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1ED6F04"/>
    <w:multiLevelType w:val="hybridMultilevel"/>
    <w:tmpl w:val="7E4CA2D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30D93522"/>
    <w:multiLevelType w:val="hybridMultilevel"/>
    <w:tmpl w:val="E50CAE92"/>
    <w:lvl w:ilvl="0" w:tplc="006C6846">
      <w:numFmt w:val="bullet"/>
      <w:lvlText w:val="•"/>
      <w:lvlJc w:val="left"/>
      <w:pPr>
        <w:ind w:left="1440" w:hanging="72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161150A"/>
    <w:multiLevelType w:val="hybridMultilevel"/>
    <w:tmpl w:val="B63E093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69A6C92"/>
    <w:multiLevelType w:val="hybridMultilevel"/>
    <w:tmpl w:val="CAD4CE88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20" w15:restartNumberingAfterBreak="0">
    <w:nsid w:val="3A841B06"/>
    <w:multiLevelType w:val="hybridMultilevel"/>
    <w:tmpl w:val="FB745382"/>
    <w:lvl w:ilvl="0" w:tplc="0409000B">
      <w:start w:val="1"/>
      <w:numFmt w:val="bullet"/>
      <w:lvlText w:val=""/>
      <w:lvlJc w:val="left"/>
      <w:pPr>
        <w:ind w:left="142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3C820FBA"/>
    <w:multiLevelType w:val="hybridMultilevel"/>
    <w:tmpl w:val="F648DEAC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3E3546E3"/>
    <w:multiLevelType w:val="multilevel"/>
    <w:tmpl w:val="5782A2F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3D33A88"/>
    <w:multiLevelType w:val="hybridMultilevel"/>
    <w:tmpl w:val="79B46338"/>
    <w:lvl w:ilvl="0" w:tplc="0409000F">
      <w:start w:val="1"/>
      <w:numFmt w:val="decimal"/>
      <w:lvlText w:val="%1."/>
      <w:lvlJc w:val="left"/>
      <w:pPr>
        <w:ind w:left="2250" w:hanging="360"/>
      </w:p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25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4A818C7"/>
    <w:multiLevelType w:val="hybridMultilevel"/>
    <w:tmpl w:val="149638E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5591935"/>
    <w:multiLevelType w:val="hybridMultilevel"/>
    <w:tmpl w:val="566847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9" w15:restartNumberingAfterBreak="0">
    <w:nsid w:val="563164C8"/>
    <w:multiLevelType w:val="hybridMultilevel"/>
    <w:tmpl w:val="607CFB80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1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2" w15:restartNumberingAfterBreak="0">
    <w:nsid w:val="67CB1A60"/>
    <w:multiLevelType w:val="hybridMultilevel"/>
    <w:tmpl w:val="3FD40E92"/>
    <w:lvl w:ilvl="0" w:tplc="BFD4DB8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C9F6F61"/>
    <w:multiLevelType w:val="hybridMultilevel"/>
    <w:tmpl w:val="B276D074"/>
    <w:lvl w:ilvl="0" w:tplc="0409000F">
      <w:start w:val="1"/>
      <w:numFmt w:val="decimal"/>
      <w:lvlText w:val="%1."/>
      <w:lvlJc w:val="left"/>
      <w:pPr>
        <w:ind w:left="2250" w:hanging="360"/>
      </w:pPr>
    </w:lvl>
    <w:lvl w:ilvl="1" w:tplc="04090019" w:tentative="1">
      <w:start w:val="1"/>
      <w:numFmt w:val="lowerLetter"/>
      <w:lvlText w:val="%2."/>
      <w:lvlJc w:val="left"/>
      <w:pPr>
        <w:ind w:left="2970" w:hanging="360"/>
      </w:pPr>
    </w:lvl>
    <w:lvl w:ilvl="2" w:tplc="0409001B" w:tentative="1">
      <w:start w:val="1"/>
      <w:numFmt w:val="lowerRoman"/>
      <w:lvlText w:val="%3."/>
      <w:lvlJc w:val="right"/>
      <w:pPr>
        <w:ind w:left="3690" w:hanging="180"/>
      </w:pPr>
    </w:lvl>
    <w:lvl w:ilvl="3" w:tplc="0409000F" w:tentative="1">
      <w:start w:val="1"/>
      <w:numFmt w:val="decimal"/>
      <w:lvlText w:val="%4."/>
      <w:lvlJc w:val="left"/>
      <w:pPr>
        <w:ind w:left="4410" w:hanging="360"/>
      </w:pPr>
    </w:lvl>
    <w:lvl w:ilvl="4" w:tplc="04090019" w:tentative="1">
      <w:start w:val="1"/>
      <w:numFmt w:val="lowerLetter"/>
      <w:lvlText w:val="%5."/>
      <w:lvlJc w:val="left"/>
      <w:pPr>
        <w:ind w:left="5130" w:hanging="360"/>
      </w:pPr>
    </w:lvl>
    <w:lvl w:ilvl="5" w:tplc="0409001B" w:tentative="1">
      <w:start w:val="1"/>
      <w:numFmt w:val="lowerRoman"/>
      <w:lvlText w:val="%6."/>
      <w:lvlJc w:val="right"/>
      <w:pPr>
        <w:ind w:left="5850" w:hanging="180"/>
      </w:pPr>
    </w:lvl>
    <w:lvl w:ilvl="6" w:tplc="0409000F" w:tentative="1">
      <w:start w:val="1"/>
      <w:numFmt w:val="decimal"/>
      <w:lvlText w:val="%7."/>
      <w:lvlJc w:val="left"/>
      <w:pPr>
        <w:ind w:left="6570" w:hanging="360"/>
      </w:pPr>
    </w:lvl>
    <w:lvl w:ilvl="7" w:tplc="04090019" w:tentative="1">
      <w:start w:val="1"/>
      <w:numFmt w:val="lowerLetter"/>
      <w:lvlText w:val="%8."/>
      <w:lvlJc w:val="left"/>
      <w:pPr>
        <w:ind w:left="7290" w:hanging="360"/>
      </w:pPr>
    </w:lvl>
    <w:lvl w:ilvl="8" w:tplc="0409001B" w:tentative="1">
      <w:start w:val="1"/>
      <w:numFmt w:val="lowerRoman"/>
      <w:lvlText w:val="%9."/>
      <w:lvlJc w:val="right"/>
      <w:pPr>
        <w:ind w:left="8010" w:hanging="180"/>
      </w:pPr>
    </w:lvl>
  </w:abstractNum>
  <w:abstractNum w:abstractNumId="34" w15:restartNumberingAfterBreak="0">
    <w:nsid w:val="6CC74E34"/>
    <w:multiLevelType w:val="hybridMultilevel"/>
    <w:tmpl w:val="BB949D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73AB35E3"/>
    <w:multiLevelType w:val="hybridMultilevel"/>
    <w:tmpl w:val="E6A0497E"/>
    <w:lvl w:ilvl="0" w:tplc="04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37" w15:restartNumberingAfterBreak="0">
    <w:nsid w:val="762A7456"/>
    <w:multiLevelType w:val="hybridMultilevel"/>
    <w:tmpl w:val="ACA02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FA4CF4"/>
    <w:multiLevelType w:val="hybridMultilevel"/>
    <w:tmpl w:val="C33EAFD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30"/>
  </w:num>
  <w:num w:numId="2">
    <w:abstractNumId w:val="12"/>
  </w:num>
  <w:num w:numId="3">
    <w:abstractNumId w:val="10"/>
  </w:num>
  <w:num w:numId="4">
    <w:abstractNumId w:val="35"/>
  </w:num>
  <w:num w:numId="5">
    <w:abstractNumId w:val="14"/>
  </w:num>
  <w:num w:numId="6">
    <w:abstractNumId w:val="21"/>
  </w:num>
  <w:num w:numId="7">
    <w:abstractNumId w:val="28"/>
  </w:num>
  <w:num w:numId="8">
    <w:abstractNumId w:val="9"/>
  </w:num>
  <w:num w:numId="9">
    <w:abstractNumId w:val="7"/>
  </w:num>
  <w:num w:numId="10">
    <w:abstractNumId w:val="6"/>
  </w:num>
  <w:num w:numId="11">
    <w:abstractNumId w:val="5"/>
  </w:num>
  <w:num w:numId="12">
    <w:abstractNumId w:val="4"/>
  </w:num>
  <w:num w:numId="13">
    <w:abstractNumId w:val="8"/>
  </w:num>
  <w:num w:numId="14">
    <w:abstractNumId w:val="3"/>
  </w:num>
  <w:num w:numId="15">
    <w:abstractNumId w:val="2"/>
  </w:num>
  <w:num w:numId="16">
    <w:abstractNumId w:val="1"/>
  </w:num>
  <w:num w:numId="17">
    <w:abstractNumId w:val="0"/>
  </w:num>
  <w:num w:numId="18">
    <w:abstractNumId w:val="15"/>
  </w:num>
  <w:num w:numId="19">
    <w:abstractNumId w:val="16"/>
  </w:num>
  <w:num w:numId="20">
    <w:abstractNumId w:val="31"/>
  </w:num>
  <w:num w:numId="21">
    <w:abstractNumId w:val="25"/>
  </w:num>
  <w:num w:numId="22">
    <w:abstractNumId w:val="11"/>
  </w:num>
  <w:num w:numId="23">
    <w:abstractNumId w:val="39"/>
  </w:num>
  <w:num w:numId="24">
    <w:abstractNumId w:val="27"/>
  </w:num>
  <w:num w:numId="25">
    <w:abstractNumId w:val="17"/>
  </w:num>
  <w:num w:numId="26">
    <w:abstractNumId w:val="19"/>
  </w:num>
  <w:num w:numId="27">
    <w:abstractNumId w:val="36"/>
  </w:num>
  <w:num w:numId="28">
    <w:abstractNumId w:val="33"/>
  </w:num>
  <w:num w:numId="29">
    <w:abstractNumId w:val="24"/>
  </w:num>
  <w:num w:numId="30">
    <w:abstractNumId w:val="37"/>
  </w:num>
  <w:num w:numId="31">
    <w:abstractNumId w:val="32"/>
  </w:num>
  <w:num w:numId="32">
    <w:abstractNumId w:val="22"/>
  </w:num>
  <w:num w:numId="33">
    <w:abstractNumId w:val="29"/>
  </w:num>
  <w:num w:numId="34">
    <w:abstractNumId w:val="18"/>
  </w:num>
  <w:num w:numId="35">
    <w:abstractNumId w:val="13"/>
  </w:num>
  <w:num w:numId="36">
    <w:abstractNumId w:val="26"/>
  </w:num>
  <w:num w:numId="37">
    <w:abstractNumId w:val="20"/>
  </w:num>
  <w:num w:numId="38">
    <w:abstractNumId w:val="38"/>
  </w:num>
  <w:num w:numId="39">
    <w:abstractNumId w:val="34"/>
  </w:num>
  <w:num w:numId="4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AE0"/>
    <w:rsid w:val="00022882"/>
    <w:rsid w:val="00025F18"/>
    <w:rsid w:val="00031704"/>
    <w:rsid w:val="00060943"/>
    <w:rsid w:val="00075D78"/>
    <w:rsid w:val="00080ED9"/>
    <w:rsid w:val="000868E3"/>
    <w:rsid w:val="000C14C9"/>
    <w:rsid w:val="00114B39"/>
    <w:rsid w:val="00114D9D"/>
    <w:rsid w:val="001155E9"/>
    <w:rsid w:val="00124666"/>
    <w:rsid w:val="00141015"/>
    <w:rsid w:val="00154C4D"/>
    <w:rsid w:val="00161211"/>
    <w:rsid w:val="00163754"/>
    <w:rsid w:val="00165118"/>
    <w:rsid w:val="0016762D"/>
    <w:rsid w:val="001744EE"/>
    <w:rsid w:val="001A10DD"/>
    <w:rsid w:val="001A76C0"/>
    <w:rsid w:val="001D1D26"/>
    <w:rsid w:val="001E12A5"/>
    <w:rsid w:val="001E59E7"/>
    <w:rsid w:val="001F18CA"/>
    <w:rsid w:val="001F658C"/>
    <w:rsid w:val="00202C7D"/>
    <w:rsid w:val="002059FD"/>
    <w:rsid w:val="00211D82"/>
    <w:rsid w:val="002122D6"/>
    <w:rsid w:val="00231BE3"/>
    <w:rsid w:val="00251DB5"/>
    <w:rsid w:val="0025452F"/>
    <w:rsid w:val="00257E05"/>
    <w:rsid w:val="00266EE7"/>
    <w:rsid w:val="0028302E"/>
    <w:rsid w:val="00294971"/>
    <w:rsid w:val="00295B0C"/>
    <w:rsid w:val="002D4894"/>
    <w:rsid w:val="0030520C"/>
    <w:rsid w:val="00336706"/>
    <w:rsid w:val="0035784E"/>
    <w:rsid w:val="00361E9C"/>
    <w:rsid w:val="00383383"/>
    <w:rsid w:val="00395DC0"/>
    <w:rsid w:val="003A01A7"/>
    <w:rsid w:val="003A0B2C"/>
    <w:rsid w:val="003A0BD6"/>
    <w:rsid w:val="003A7F76"/>
    <w:rsid w:val="003B22AB"/>
    <w:rsid w:val="003C02DF"/>
    <w:rsid w:val="003C054E"/>
    <w:rsid w:val="003D33DB"/>
    <w:rsid w:val="003F78C1"/>
    <w:rsid w:val="0043673D"/>
    <w:rsid w:val="004505FE"/>
    <w:rsid w:val="004A3E9A"/>
    <w:rsid w:val="004C0DA6"/>
    <w:rsid w:val="004C1D87"/>
    <w:rsid w:val="004E2029"/>
    <w:rsid w:val="004E3820"/>
    <w:rsid w:val="004E75D1"/>
    <w:rsid w:val="004F01F7"/>
    <w:rsid w:val="005167EF"/>
    <w:rsid w:val="00526BB4"/>
    <w:rsid w:val="0057099E"/>
    <w:rsid w:val="00571B15"/>
    <w:rsid w:val="0057612B"/>
    <w:rsid w:val="005B116D"/>
    <w:rsid w:val="005C16AC"/>
    <w:rsid w:val="005D00E5"/>
    <w:rsid w:val="005D0EF8"/>
    <w:rsid w:val="005D22AA"/>
    <w:rsid w:val="005E2AEC"/>
    <w:rsid w:val="005F7BFB"/>
    <w:rsid w:val="00604D29"/>
    <w:rsid w:val="00630BB7"/>
    <w:rsid w:val="00645252"/>
    <w:rsid w:val="006550D5"/>
    <w:rsid w:val="0066034A"/>
    <w:rsid w:val="00663E9D"/>
    <w:rsid w:val="00681ACB"/>
    <w:rsid w:val="006831E1"/>
    <w:rsid w:val="00685838"/>
    <w:rsid w:val="0069412E"/>
    <w:rsid w:val="006979C4"/>
    <w:rsid w:val="00697E80"/>
    <w:rsid w:val="006A21AE"/>
    <w:rsid w:val="006B1071"/>
    <w:rsid w:val="006C5412"/>
    <w:rsid w:val="006D3D74"/>
    <w:rsid w:val="006E1682"/>
    <w:rsid w:val="006E2AF0"/>
    <w:rsid w:val="006E5E15"/>
    <w:rsid w:val="006F0770"/>
    <w:rsid w:val="006F309C"/>
    <w:rsid w:val="006F73AA"/>
    <w:rsid w:val="007039E3"/>
    <w:rsid w:val="00710FD3"/>
    <w:rsid w:val="00723C44"/>
    <w:rsid w:val="007277D4"/>
    <w:rsid w:val="007322E1"/>
    <w:rsid w:val="00737E2E"/>
    <w:rsid w:val="00741EBD"/>
    <w:rsid w:val="00760B2F"/>
    <w:rsid w:val="007C25F7"/>
    <w:rsid w:val="007E1728"/>
    <w:rsid w:val="007E71C8"/>
    <w:rsid w:val="007F72E8"/>
    <w:rsid w:val="0080140C"/>
    <w:rsid w:val="00803664"/>
    <w:rsid w:val="00804A1A"/>
    <w:rsid w:val="00820679"/>
    <w:rsid w:val="00824A03"/>
    <w:rsid w:val="008535AA"/>
    <w:rsid w:val="00876EA4"/>
    <w:rsid w:val="008A3A98"/>
    <w:rsid w:val="008D6B23"/>
    <w:rsid w:val="00914EFD"/>
    <w:rsid w:val="0091648E"/>
    <w:rsid w:val="00917936"/>
    <w:rsid w:val="009465C7"/>
    <w:rsid w:val="009475ED"/>
    <w:rsid w:val="009514D9"/>
    <w:rsid w:val="00970162"/>
    <w:rsid w:val="00976E33"/>
    <w:rsid w:val="009854C6"/>
    <w:rsid w:val="009875A3"/>
    <w:rsid w:val="009B12E2"/>
    <w:rsid w:val="009B3E98"/>
    <w:rsid w:val="009E21E6"/>
    <w:rsid w:val="009F3884"/>
    <w:rsid w:val="00A05710"/>
    <w:rsid w:val="00A162FD"/>
    <w:rsid w:val="00A24607"/>
    <w:rsid w:val="00A43C0E"/>
    <w:rsid w:val="00A443D6"/>
    <w:rsid w:val="00A63634"/>
    <w:rsid w:val="00A73AE0"/>
    <w:rsid w:val="00A77067"/>
    <w:rsid w:val="00A835DB"/>
    <w:rsid w:val="00A9204E"/>
    <w:rsid w:val="00A9421C"/>
    <w:rsid w:val="00AC04C5"/>
    <w:rsid w:val="00AC23C8"/>
    <w:rsid w:val="00AF5EA5"/>
    <w:rsid w:val="00B115AA"/>
    <w:rsid w:val="00B20246"/>
    <w:rsid w:val="00B4587C"/>
    <w:rsid w:val="00B54604"/>
    <w:rsid w:val="00B62CA5"/>
    <w:rsid w:val="00B737BD"/>
    <w:rsid w:val="00BB6E85"/>
    <w:rsid w:val="00BD043A"/>
    <w:rsid w:val="00BD7C0F"/>
    <w:rsid w:val="00BF2287"/>
    <w:rsid w:val="00C31970"/>
    <w:rsid w:val="00C3545C"/>
    <w:rsid w:val="00C37B4C"/>
    <w:rsid w:val="00C611E2"/>
    <w:rsid w:val="00C6714A"/>
    <w:rsid w:val="00C83944"/>
    <w:rsid w:val="00C84412"/>
    <w:rsid w:val="00C90151"/>
    <w:rsid w:val="00C9519F"/>
    <w:rsid w:val="00CB3EF9"/>
    <w:rsid w:val="00CD4B99"/>
    <w:rsid w:val="00CE7417"/>
    <w:rsid w:val="00CE7EF1"/>
    <w:rsid w:val="00D1487A"/>
    <w:rsid w:val="00D163F4"/>
    <w:rsid w:val="00D226D3"/>
    <w:rsid w:val="00D41E33"/>
    <w:rsid w:val="00D56C8A"/>
    <w:rsid w:val="00D813C5"/>
    <w:rsid w:val="00DB09C5"/>
    <w:rsid w:val="00DC30BA"/>
    <w:rsid w:val="00DD0711"/>
    <w:rsid w:val="00DD087E"/>
    <w:rsid w:val="00DE06CC"/>
    <w:rsid w:val="00DE1836"/>
    <w:rsid w:val="00DF1D05"/>
    <w:rsid w:val="00DF7D59"/>
    <w:rsid w:val="00E0040F"/>
    <w:rsid w:val="00E21476"/>
    <w:rsid w:val="00E3554B"/>
    <w:rsid w:val="00E57BAF"/>
    <w:rsid w:val="00E60174"/>
    <w:rsid w:val="00E70C46"/>
    <w:rsid w:val="00E70DC2"/>
    <w:rsid w:val="00E82FA5"/>
    <w:rsid w:val="00EA62B8"/>
    <w:rsid w:val="00EC58D0"/>
    <w:rsid w:val="00EC7D24"/>
    <w:rsid w:val="00EF36D7"/>
    <w:rsid w:val="00F14B71"/>
    <w:rsid w:val="00F26A3F"/>
    <w:rsid w:val="00F413E3"/>
    <w:rsid w:val="00F74B9F"/>
    <w:rsid w:val="00F76898"/>
    <w:rsid w:val="00F93D5E"/>
    <w:rsid w:val="00F9411B"/>
    <w:rsid w:val="00FA36EF"/>
    <w:rsid w:val="00FC4794"/>
    <w:rsid w:val="00FD51FA"/>
    <w:rsid w:val="00FF105D"/>
    <w:rsid w:val="00FF675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8139E5"/>
  <w15:docId w15:val="{0F3B4792-CA38-4EC7-88FC-9EB6382EE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E06CC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05F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sid w:val="004505FE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4505F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4505F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05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5F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05FE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4505FE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4505F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sid w:val="004505FE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4505FE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05F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sid w:val="004505FE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sid w:val="004505FE"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sid w:val="004505FE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table" w:styleId="TableGrid">
    <w:name w:val="Table Grid"/>
    <w:basedOn w:val="TableNormal"/>
    <w:uiPriority w:val="39"/>
    <w:rsid w:val="004F01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">
    <w:name w:val="Plain Table 11"/>
    <w:basedOn w:val="TableNormal"/>
    <w:uiPriority w:val="41"/>
    <w:rsid w:val="00E3554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4-Accent11">
    <w:name w:val="Grid Table 4 - Accent 11"/>
    <w:basedOn w:val="TableNormal"/>
    <w:uiPriority w:val="49"/>
    <w:rsid w:val="00E3554B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FC4794"/>
    <w:pPr>
      <w:spacing w:line="259" w:lineRule="auto"/>
      <w:outlineLvl w:val="9"/>
    </w:pPr>
    <w:rPr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FC47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C479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C4794"/>
    <w:pPr>
      <w:spacing w:after="100"/>
      <w:ind w:left="440"/>
    </w:pPr>
  </w:style>
  <w:style w:type="table" w:customStyle="1" w:styleId="GridTable4-Accent51">
    <w:name w:val="Grid Table 4 - Accent 51"/>
    <w:basedOn w:val="TableNormal"/>
    <w:uiPriority w:val="49"/>
    <w:rsid w:val="00A835DB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CD4B99"/>
    <w:pPr>
      <w:spacing w:after="200" w:line="276" w:lineRule="auto"/>
      <w:ind w:left="720"/>
      <w:contextualSpacing/>
    </w:pPr>
  </w:style>
  <w:style w:type="table" w:customStyle="1" w:styleId="MediumShading1-Accent11">
    <w:name w:val="Medium Shading 1 - Accent 11"/>
    <w:basedOn w:val="TableNormal"/>
    <w:uiPriority w:val="63"/>
    <w:rsid w:val="00336706"/>
    <w:rPr>
      <w:lang w:val="en-PH"/>
    </w:r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0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0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2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2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microsoft.com/office/2007/relationships/hdphoto" Target="media/hdphoto1.wdp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J\AppData\Roaming\Microsoft\Templates\Single%20spaced%20(blank)(2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98963A3-CBCE-42FD-8E5B-B299ED221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(blank)(2).dotx</Template>
  <TotalTime>65</TotalTime>
  <Pages>26</Pages>
  <Words>1767</Words>
  <Characters>10073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AJ</dc:creator>
  <cp:lastModifiedBy>Ryan Joseph Samonte</cp:lastModifiedBy>
  <cp:revision>20</cp:revision>
  <cp:lastPrinted>2017-10-24T12:07:00Z</cp:lastPrinted>
  <dcterms:created xsi:type="dcterms:W3CDTF">2017-10-23T14:13:00Z</dcterms:created>
  <dcterms:modified xsi:type="dcterms:W3CDTF">2017-10-24T12:09:00Z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